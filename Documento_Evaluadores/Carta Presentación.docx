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63186" w14:textId="61A4A592" w:rsidR="00991EE3" w:rsidRPr="00134EB5" w:rsidRDefault="00991EE3">
      <w:pPr>
        <w:rPr>
          <w:rFonts w:ascii="Arial Narrow" w:hAnsi="Arial Narrow" w:cs="Arial"/>
          <w:color w:val="808080"/>
          <w:sz w:val="22"/>
          <w:szCs w:val="22"/>
          <w:u w:val="single"/>
          <w:lang w:val="es-CO"/>
        </w:rPr>
      </w:pPr>
      <w:r w:rsidRPr="00134EB5">
        <w:rPr>
          <w:rFonts w:ascii="Arial Narrow" w:hAnsi="Arial Narrow" w:cs="Arial"/>
          <w:sz w:val="22"/>
          <w:szCs w:val="22"/>
          <w:lang w:val="es-CO"/>
        </w:rPr>
        <w:t xml:space="preserve">Santiago de Cali, </w:t>
      </w:r>
      <w:sdt>
        <w:sdtPr>
          <w:rPr>
            <w:rFonts w:ascii="Arial Narrow" w:hAnsi="Arial Narrow" w:cs="Arial"/>
            <w:sz w:val="22"/>
            <w:szCs w:val="22"/>
            <w:lang w:val="es-CO"/>
          </w:rPr>
          <w:id w:val="1754550425"/>
          <w:placeholder>
            <w:docPart w:val="F22D1402B41D48F9BC4C8BE14F193D80"/>
          </w:placeholder>
        </w:sdtPr>
        <w:sdtEndPr>
          <w:rPr>
            <w:color w:val="808080"/>
            <w:u w:val="single"/>
          </w:rPr>
        </w:sdtEndPr>
        <w:sdtContent>
          <w:r w:rsidR="00D85381">
            <w:rPr>
              <w:rFonts w:ascii="Arial Narrow" w:hAnsi="Arial Narrow" w:cs="Arial"/>
              <w:color w:val="808080"/>
              <w:sz w:val="22"/>
              <w:szCs w:val="22"/>
              <w:u w:val="single"/>
              <w:lang w:val="es-CO"/>
            </w:rPr>
            <w:t>5</w:t>
          </w:r>
        </w:sdtContent>
      </w:sdt>
      <w:r w:rsidRPr="00134EB5">
        <w:rPr>
          <w:rFonts w:ascii="Arial Narrow" w:hAnsi="Arial Narrow" w:cs="Arial"/>
          <w:sz w:val="22"/>
          <w:szCs w:val="22"/>
          <w:lang w:val="es-CO"/>
        </w:rPr>
        <w:t xml:space="preserve"> de </w:t>
      </w:r>
      <w:sdt>
        <w:sdtPr>
          <w:rPr>
            <w:rFonts w:ascii="Arial Narrow" w:hAnsi="Arial Narrow" w:cs="Arial"/>
            <w:sz w:val="22"/>
            <w:szCs w:val="22"/>
            <w:lang w:val="es-CO"/>
          </w:rPr>
          <w:id w:val="294491654"/>
          <w:placeholder>
            <w:docPart w:val="F22D1402B41D48F9BC4C8BE14F193D80"/>
          </w:placeholder>
        </w:sdtPr>
        <w:sdtEndPr>
          <w:rPr>
            <w:color w:val="808080"/>
            <w:u w:val="single"/>
          </w:rPr>
        </w:sdtEndPr>
        <w:sdtContent>
          <w:r w:rsidR="00D85381">
            <w:rPr>
              <w:rFonts w:ascii="Arial Narrow" w:hAnsi="Arial Narrow" w:cs="Arial"/>
              <w:color w:val="808080"/>
              <w:sz w:val="22"/>
              <w:szCs w:val="22"/>
              <w:u w:val="single"/>
              <w:lang w:val="es-CO"/>
            </w:rPr>
            <w:t>diciembre</w:t>
          </w:r>
        </w:sdtContent>
      </w:sdt>
      <w:r w:rsidRPr="00134EB5">
        <w:rPr>
          <w:rFonts w:ascii="Arial Narrow" w:hAnsi="Arial Narrow" w:cs="Arial"/>
          <w:sz w:val="22"/>
          <w:szCs w:val="22"/>
          <w:lang w:val="es-CO"/>
        </w:rPr>
        <w:t xml:space="preserve"> de </w:t>
      </w:r>
      <w:sdt>
        <w:sdtPr>
          <w:rPr>
            <w:rFonts w:ascii="Arial Narrow" w:hAnsi="Arial Narrow" w:cs="Arial"/>
            <w:sz w:val="22"/>
            <w:szCs w:val="22"/>
            <w:lang w:val="es-CO"/>
          </w:rPr>
          <w:id w:val="1738197858"/>
          <w:placeholder>
            <w:docPart w:val="F22D1402B41D48F9BC4C8BE14F193D80"/>
          </w:placeholder>
        </w:sdtPr>
        <w:sdtEndPr>
          <w:rPr>
            <w:color w:val="808080"/>
            <w:u w:val="single"/>
          </w:rPr>
        </w:sdtEndPr>
        <w:sdtContent>
          <w:r w:rsidR="00D85381">
            <w:rPr>
              <w:rFonts w:ascii="Arial Narrow" w:hAnsi="Arial Narrow" w:cs="Arial"/>
              <w:color w:val="808080"/>
              <w:sz w:val="22"/>
              <w:szCs w:val="22"/>
              <w:u w:val="single"/>
              <w:lang w:val="es-CO"/>
            </w:rPr>
            <w:t>2024</w:t>
          </w:r>
        </w:sdtContent>
      </w:sdt>
    </w:p>
    <w:p w14:paraId="4EF6C3FC" w14:textId="77777777" w:rsidR="00991EE3" w:rsidRPr="00134EB5" w:rsidRDefault="00991EE3">
      <w:pPr>
        <w:rPr>
          <w:rFonts w:ascii="Arial Narrow" w:hAnsi="Arial Narrow" w:cs="Arial"/>
          <w:sz w:val="22"/>
          <w:szCs w:val="22"/>
          <w:lang w:val="es-CO"/>
        </w:rPr>
      </w:pPr>
    </w:p>
    <w:p w14:paraId="6BC9805F" w14:textId="77777777" w:rsidR="00991EE3" w:rsidRPr="00134EB5" w:rsidRDefault="00991EE3">
      <w:pPr>
        <w:rPr>
          <w:rFonts w:ascii="Arial Narrow" w:hAnsi="Arial Narrow" w:cs="Arial"/>
          <w:sz w:val="22"/>
          <w:szCs w:val="22"/>
          <w:lang w:val="es-CO"/>
        </w:rPr>
      </w:pPr>
    </w:p>
    <w:p w14:paraId="2C4EB6F2" w14:textId="77777777" w:rsidR="00991EE3" w:rsidRPr="00134EB5" w:rsidRDefault="00991EE3">
      <w:pPr>
        <w:rPr>
          <w:rFonts w:ascii="Arial Narrow" w:hAnsi="Arial Narrow" w:cs="Arial"/>
          <w:sz w:val="22"/>
          <w:szCs w:val="22"/>
          <w:lang w:val="es-CO"/>
        </w:rPr>
      </w:pPr>
    </w:p>
    <w:p w14:paraId="62CD3442" w14:textId="77777777" w:rsidR="00991EE3" w:rsidRPr="00134EB5" w:rsidRDefault="00991EE3">
      <w:pPr>
        <w:rPr>
          <w:rFonts w:ascii="Arial Narrow" w:hAnsi="Arial Narrow" w:cs="Arial"/>
          <w:sz w:val="22"/>
          <w:szCs w:val="22"/>
          <w:lang w:val="es-CO"/>
        </w:rPr>
      </w:pPr>
    </w:p>
    <w:p w14:paraId="755AB9B7" w14:textId="77777777" w:rsidR="00991EE3" w:rsidRPr="00134EB5" w:rsidRDefault="00B86F25">
      <w:pPr>
        <w:rPr>
          <w:rFonts w:ascii="Arial Narrow" w:hAnsi="Arial Narrow" w:cs="Arial"/>
          <w:b/>
          <w:sz w:val="22"/>
          <w:szCs w:val="22"/>
          <w:lang w:val="es-CO"/>
        </w:rPr>
      </w:pPr>
      <w:r>
        <w:rPr>
          <w:rFonts w:ascii="Arial Narrow" w:hAnsi="Arial Narrow" w:cs="Arial"/>
          <w:b/>
          <w:sz w:val="22"/>
          <w:szCs w:val="22"/>
          <w:lang w:val="es-CO"/>
        </w:rPr>
        <w:t>Ingeniero</w:t>
      </w:r>
      <w:r w:rsidR="00991EE3" w:rsidRPr="00134EB5">
        <w:rPr>
          <w:rFonts w:ascii="Arial Narrow" w:hAnsi="Arial Narrow" w:cs="Arial"/>
          <w:b/>
          <w:sz w:val="22"/>
          <w:szCs w:val="22"/>
          <w:lang w:val="es-CO"/>
        </w:rPr>
        <w:t>:</w:t>
      </w:r>
    </w:p>
    <w:p w14:paraId="34939758" w14:textId="77777777" w:rsidR="00991EE3" w:rsidRPr="00B86F25" w:rsidRDefault="00B86F25">
      <w:pPr>
        <w:rPr>
          <w:rFonts w:ascii="Arial Narrow" w:hAnsi="Arial Narrow" w:cs="Arial"/>
          <w:b/>
          <w:sz w:val="22"/>
          <w:szCs w:val="22"/>
          <w:lang w:val="es-CO"/>
        </w:rPr>
      </w:pPr>
      <w:r w:rsidRPr="00B86F25">
        <w:rPr>
          <w:rFonts w:ascii="Arial Narrow" w:hAnsi="Arial Narrow" w:cs="Arial"/>
          <w:b/>
          <w:sz w:val="22"/>
          <w:szCs w:val="22"/>
          <w:lang w:val="es-CO"/>
        </w:rPr>
        <w:t>Juan Carlos Martínez Arias</w:t>
      </w:r>
    </w:p>
    <w:p w14:paraId="1D21DA2C" w14:textId="77777777" w:rsidR="00991EE3" w:rsidRPr="00134EB5" w:rsidRDefault="00991EE3">
      <w:pPr>
        <w:rPr>
          <w:rFonts w:ascii="Arial Narrow" w:hAnsi="Arial Narrow" w:cs="Arial"/>
          <w:b/>
          <w:sz w:val="22"/>
          <w:szCs w:val="22"/>
          <w:lang w:val="es-CO"/>
        </w:rPr>
      </w:pPr>
      <w:r w:rsidRPr="00134EB5">
        <w:rPr>
          <w:rFonts w:ascii="Arial Narrow" w:hAnsi="Arial Narrow" w:cs="Arial"/>
          <w:b/>
          <w:sz w:val="22"/>
          <w:szCs w:val="22"/>
          <w:lang w:val="es-CO"/>
        </w:rPr>
        <w:t>Director Posgrados de Ingeniería</w:t>
      </w:r>
    </w:p>
    <w:p w14:paraId="36BB7D3C" w14:textId="77777777" w:rsidR="00991EE3" w:rsidRPr="00134EB5" w:rsidRDefault="00991EE3">
      <w:pPr>
        <w:rPr>
          <w:rFonts w:ascii="Arial Narrow" w:hAnsi="Arial Narrow" w:cs="Arial"/>
          <w:b/>
          <w:sz w:val="22"/>
          <w:szCs w:val="22"/>
          <w:lang w:val="es-CO"/>
        </w:rPr>
      </w:pPr>
      <w:r w:rsidRPr="00134EB5">
        <w:rPr>
          <w:rFonts w:ascii="Arial Narrow" w:hAnsi="Arial Narrow" w:cs="Arial"/>
          <w:b/>
          <w:sz w:val="22"/>
          <w:szCs w:val="22"/>
          <w:lang w:val="es-CO"/>
        </w:rPr>
        <w:t>Facultad de Ingeniería</w:t>
      </w:r>
      <w:r w:rsidR="00952CFA">
        <w:rPr>
          <w:rFonts w:ascii="Arial Narrow" w:hAnsi="Arial Narrow" w:cs="Arial"/>
          <w:b/>
          <w:sz w:val="22"/>
          <w:szCs w:val="22"/>
          <w:lang w:val="es-CO"/>
        </w:rPr>
        <w:t xml:space="preserve"> y Ciencias</w:t>
      </w:r>
    </w:p>
    <w:p w14:paraId="51C049ED" w14:textId="77777777" w:rsidR="005C2DBB" w:rsidRPr="00134EB5" w:rsidRDefault="005C2DBB" w:rsidP="005C2DBB">
      <w:pPr>
        <w:rPr>
          <w:rFonts w:ascii="Arial Narrow" w:hAnsi="Arial Narrow" w:cs="Arial"/>
          <w:b/>
          <w:sz w:val="22"/>
          <w:szCs w:val="22"/>
          <w:lang w:val="es-CO"/>
        </w:rPr>
      </w:pPr>
      <w:r w:rsidRPr="00134EB5">
        <w:rPr>
          <w:rFonts w:ascii="Arial Narrow" w:hAnsi="Arial Narrow" w:cs="Arial"/>
          <w:b/>
          <w:sz w:val="22"/>
          <w:szCs w:val="22"/>
          <w:lang w:val="es-CO"/>
        </w:rPr>
        <w:t xml:space="preserve">Pontificia Universidad Javeriana </w:t>
      </w:r>
      <w:r w:rsidR="009F61AA" w:rsidRPr="00134EB5">
        <w:rPr>
          <w:rFonts w:ascii="Arial Narrow" w:hAnsi="Arial Narrow" w:cs="Arial"/>
          <w:b/>
          <w:sz w:val="22"/>
          <w:szCs w:val="22"/>
          <w:lang w:val="es-CO"/>
        </w:rPr>
        <w:t xml:space="preserve">- </w:t>
      </w:r>
      <w:r w:rsidRPr="00134EB5">
        <w:rPr>
          <w:rFonts w:ascii="Arial Narrow" w:hAnsi="Arial Narrow" w:cs="Arial"/>
          <w:b/>
          <w:sz w:val="22"/>
          <w:szCs w:val="22"/>
          <w:lang w:val="es-CO"/>
        </w:rPr>
        <w:t>Cali</w:t>
      </w:r>
    </w:p>
    <w:p w14:paraId="58E0EED9" w14:textId="77777777" w:rsidR="00991EE3" w:rsidRPr="00134EB5" w:rsidRDefault="00991EE3">
      <w:pPr>
        <w:rPr>
          <w:rFonts w:ascii="Arial Narrow" w:hAnsi="Arial Narrow" w:cs="Arial"/>
          <w:sz w:val="22"/>
          <w:szCs w:val="22"/>
          <w:lang w:val="es-CO"/>
        </w:rPr>
      </w:pPr>
    </w:p>
    <w:p w14:paraId="4837EE4C" w14:textId="77777777" w:rsidR="00991EE3" w:rsidRPr="00134EB5" w:rsidRDefault="00991EE3">
      <w:pPr>
        <w:rPr>
          <w:rFonts w:ascii="Arial Narrow" w:hAnsi="Arial Narrow" w:cs="Arial"/>
          <w:sz w:val="22"/>
          <w:szCs w:val="22"/>
          <w:lang w:val="es-CO"/>
        </w:rPr>
      </w:pPr>
    </w:p>
    <w:p w14:paraId="24BDAFEE" w14:textId="77777777" w:rsidR="00991EE3" w:rsidRPr="00134EB5" w:rsidRDefault="00991EE3">
      <w:pPr>
        <w:rPr>
          <w:rFonts w:ascii="Arial Narrow" w:hAnsi="Arial Narrow" w:cs="Arial"/>
          <w:sz w:val="22"/>
          <w:szCs w:val="22"/>
          <w:lang w:val="es-CO"/>
        </w:rPr>
      </w:pPr>
    </w:p>
    <w:p w14:paraId="1C12FA88" w14:textId="77777777" w:rsidR="00991EE3" w:rsidRPr="00134EB5" w:rsidRDefault="00991EE3">
      <w:pPr>
        <w:rPr>
          <w:rFonts w:ascii="Arial Narrow" w:hAnsi="Arial Narrow" w:cs="Arial"/>
          <w:sz w:val="22"/>
          <w:szCs w:val="22"/>
        </w:rPr>
      </w:pPr>
    </w:p>
    <w:p w14:paraId="1F21E84F" w14:textId="674FAF09" w:rsidR="00991EE3" w:rsidRPr="00134EB5" w:rsidRDefault="00991EE3">
      <w:pPr>
        <w:jc w:val="both"/>
        <w:rPr>
          <w:rFonts w:ascii="Arial Narrow" w:hAnsi="Arial Narrow" w:cs="Arial"/>
          <w:sz w:val="22"/>
          <w:szCs w:val="22"/>
        </w:rPr>
      </w:pPr>
      <w:r w:rsidRPr="00134EB5">
        <w:rPr>
          <w:rFonts w:ascii="Arial Narrow" w:hAnsi="Arial Narrow" w:cs="Arial"/>
          <w:sz w:val="22"/>
          <w:szCs w:val="22"/>
        </w:rPr>
        <w:t xml:space="preserve">Con el fin de cumplir con los requisitos exigidos por la Universidad para llevar a cabo el Trabajo de Grado y posteriormente optar por el </w:t>
      </w:r>
      <w:r w:rsidR="00933EB6" w:rsidRPr="00134EB5">
        <w:rPr>
          <w:rFonts w:ascii="Arial Narrow" w:hAnsi="Arial Narrow" w:cs="Arial"/>
          <w:sz w:val="22"/>
          <w:szCs w:val="22"/>
        </w:rPr>
        <w:t>título</w:t>
      </w:r>
      <w:r w:rsidRPr="00134EB5">
        <w:rPr>
          <w:rFonts w:ascii="Arial Narrow" w:hAnsi="Arial Narrow" w:cs="Arial"/>
          <w:sz w:val="22"/>
          <w:szCs w:val="22"/>
        </w:rPr>
        <w:t xml:space="preserve"> de Magíster en </w:t>
      </w:r>
      <w:sdt>
        <w:sdtPr>
          <w:rPr>
            <w:rFonts w:ascii="Arial Narrow" w:hAnsi="Arial Narrow" w:cs="Arial"/>
            <w:sz w:val="22"/>
            <w:szCs w:val="22"/>
          </w:rPr>
          <w:alias w:val="Programa Académico"/>
          <w:tag w:val="Programa Académico"/>
          <w:id w:val="1233968659"/>
          <w:placeholder>
            <w:docPart w:val="875D03F8397C442893A8727D0BA2FD26"/>
          </w:placeholder>
          <w:comboBox>
            <w:listItem w:value="Elija un elemento."/>
            <w:listItem w:displayText="Ingeniería" w:value="Ingeniería"/>
            <w:listItem w:displayText="Ingeniería de Software" w:value="Ingeniería de Software"/>
            <w:listItem w:displayText="Ciencia de Datos" w:value="Ciencia de Datos"/>
            <w:listItem w:displayText="Ingeniería Civil" w:value="Ingeniería Civil"/>
          </w:comboBox>
        </w:sdtPr>
        <w:sdtContent>
          <w:r w:rsidR="00D85381">
            <w:rPr>
              <w:rFonts w:ascii="Arial Narrow" w:hAnsi="Arial Narrow" w:cs="Arial"/>
              <w:sz w:val="22"/>
              <w:szCs w:val="22"/>
            </w:rPr>
            <w:t>Ciencia de Datos</w:t>
          </w:r>
        </w:sdtContent>
      </w:sdt>
      <w:r w:rsidRPr="00134EB5">
        <w:rPr>
          <w:rFonts w:ascii="Arial Narrow" w:hAnsi="Arial Narrow" w:cs="Arial"/>
          <w:sz w:val="22"/>
          <w:szCs w:val="22"/>
        </w:rPr>
        <w:t>, nos permitimos presentar a su consideración el proyecto de Trabajo de Grado denominado</w:t>
      </w:r>
      <w:r w:rsidR="00933EB6">
        <w:rPr>
          <w:rFonts w:ascii="Arial Narrow" w:hAnsi="Arial Narrow" w:cs="Arial"/>
          <w:sz w:val="22"/>
          <w:szCs w:val="22"/>
        </w:rPr>
        <w:t xml:space="preserve"> </w:t>
      </w:r>
      <w:sdt>
        <w:sdtPr>
          <w:rPr>
            <w:rFonts w:ascii="Arial Narrow" w:hAnsi="Arial Narrow" w:cs="Arial"/>
            <w:sz w:val="22"/>
            <w:szCs w:val="22"/>
          </w:rPr>
          <w:alias w:val="Título del Trabajo"/>
          <w:tag w:val="Título del Trabajo"/>
          <w:id w:val="251014555"/>
          <w:placeholder>
            <w:docPart w:val="6A2CB000C0774A1EBC39BC46FBECEEC1"/>
          </w:placeholder>
        </w:sdtPr>
        <w:sdtContent>
          <w:r w:rsidR="00D85381" w:rsidRPr="00D85381">
            <w:rPr>
              <w:rFonts w:ascii="Arial Narrow" w:hAnsi="Arial Narrow" w:cs="Arial"/>
              <w:sz w:val="22"/>
              <w:szCs w:val="22"/>
            </w:rPr>
            <w:t>“DESARROLLO DE MODELO DE CLASIFICACIÓN DE SUELO URBANO RECREATIVO BASADO EN DEEP LEARNING USANDO IMÁGENES SATELITALES”</w:t>
          </w:r>
        </w:sdtContent>
      </w:sdt>
      <w:r w:rsidRPr="00134EB5">
        <w:rPr>
          <w:rFonts w:ascii="Arial Narrow" w:hAnsi="Arial Narrow" w:cs="Arial"/>
          <w:sz w:val="22"/>
          <w:szCs w:val="22"/>
        </w:rPr>
        <w:t xml:space="preserve">, el cual </w:t>
      </w:r>
      <w:r w:rsidR="00D85381">
        <w:rPr>
          <w:rFonts w:ascii="Arial Narrow" w:hAnsi="Arial Narrow" w:cs="Arial"/>
          <w:sz w:val="22"/>
          <w:szCs w:val="22"/>
        </w:rPr>
        <w:t>fue</w:t>
      </w:r>
      <w:r w:rsidRPr="00134EB5">
        <w:rPr>
          <w:rFonts w:ascii="Arial Narrow" w:hAnsi="Arial Narrow" w:cs="Arial"/>
          <w:sz w:val="22"/>
          <w:szCs w:val="22"/>
        </w:rPr>
        <w:t xml:space="preserve"> realizado por </w:t>
      </w:r>
      <w:r w:rsidR="00D85381">
        <w:rPr>
          <w:rFonts w:ascii="Arial Narrow" w:hAnsi="Arial Narrow" w:cs="Arial"/>
          <w:sz w:val="22"/>
          <w:szCs w:val="22"/>
        </w:rPr>
        <w:t xml:space="preserve">los </w:t>
      </w:r>
      <w:r w:rsidRPr="00134EB5">
        <w:rPr>
          <w:rFonts w:ascii="Arial Narrow" w:hAnsi="Arial Narrow" w:cs="Arial"/>
          <w:sz w:val="22"/>
          <w:szCs w:val="22"/>
        </w:rPr>
        <w:t>estudiante</w:t>
      </w:r>
      <w:r w:rsidR="00D85381">
        <w:rPr>
          <w:rFonts w:ascii="Arial Narrow" w:hAnsi="Arial Narrow" w:cs="Arial"/>
          <w:sz w:val="22"/>
          <w:szCs w:val="22"/>
        </w:rPr>
        <w:t>s</w:t>
      </w:r>
      <w:r w:rsidR="00933EB6">
        <w:rPr>
          <w:rFonts w:ascii="Arial Narrow" w:hAnsi="Arial Narrow" w:cs="Arial"/>
          <w:sz w:val="22"/>
          <w:szCs w:val="22"/>
        </w:rPr>
        <w:t xml:space="preserve"> </w:t>
      </w:r>
      <w:sdt>
        <w:sdtPr>
          <w:rPr>
            <w:rFonts w:ascii="Arial Narrow" w:hAnsi="Arial Narrow" w:cs="Arial"/>
            <w:sz w:val="22"/>
            <w:szCs w:val="22"/>
          </w:rPr>
          <w:alias w:val="Nombre(s) y Apellido(s) completos"/>
          <w:id w:val="763892813"/>
          <w:placeholder>
            <w:docPart w:val="13B04E36B66F40689F457EDA32338B96"/>
          </w:placeholder>
        </w:sdtPr>
        <w:sdtContent>
          <w:r w:rsidR="00D85381" w:rsidRPr="00D85381">
            <w:rPr>
              <w:rFonts w:ascii="Arial Narrow" w:hAnsi="Arial Narrow" w:cs="Arial"/>
              <w:sz w:val="22"/>
              <w:szCs w:val="22"/>
            </w:rPr>
            <w:t>Nicolás Castaño Cardona con código 8986387</w:t>
          </w:r>
          <w:r w:rsidR="00D85381">
            <w:rPr>
              <w:rFonts w:ascii="Arial Narrow" w:hAnsi="Arial Narrow" w:cs="Arial"/>
              <w:sz w:val="22"/>
              <w:szCs w:val="22"/>
            </w:rPr>
            <w:t xml:space="preserve"> y </w:t>
          </w:r>
          <w:r w:rsidR="00D85381" w:rsidRPr="00D85381">
            <w:rPr>
              <w:rFonts w:ascii="Arial Narrow" w:hAnsi="Arial Narrow" w:cs="Arial"/>
              <w:sz w:val="22"/>
              <w:szCs w:val="22"/>
            </w:rPr>
            <w:t>Jairo David Chía Bejarano con código 8986172</w:t>
          </w:r>
        </w:sdtContent>
      </w:sdt>
      <w:r w:rsidR="00933EB6">
        <w:rPr>
          <w:rFonts w:ascii="Arial Narrow" w:hAnsi="Arial Narrow" w:cs="Arial"/>
          <w:sz w:val="22"/>
          <w:szCs w:val="22"/>
        </w:rPr>
        <w:t xml:space="preserve"> </w:t>
      </w:r>
      <w:r w:rsidRPr="00134EB5">
        <w:rPr>
          <w:rFonts w:ascii="Arial Narrow" w:hAnsi="Arial Narrow" w:cs="Arial"/>
          <w:sz w:val="22"/>
          <w:szCs w:val="22"/>
        </w:rPr>
        <w:t>perteneciente</w:t>
      </w:r>
      <w:r w:rsidR="00D85381">
        <w:rPr>
          <w:rFonts w:ascii="Arial Narrow" w:hAnsi="Arial Narrow" w:cs="Arial"/>
          <w:sz w:val="22"/>
          <w:szCs w:val="22"/>
        </w:rPr>
        <w:t>s</w:t>
      </w:r>
      <w:r w:rsidRPr="00134EB5">
        <w:rPr>
          <w:rFonts w:ascii="Arial Narrow" w:hAnsi="Arial Narrow" w:cs="Arial"/>
          <w:sz w:val="22"/>
          <w:szCs w:val="22"/>
        </w:rPr>
        <w:t xml:space="preserve"> al énfasis en</w:t>
      </w:r>
      <w:r w:rsidR="00933EB6">
        <w:rPr>
          <w:rFonts w:ascii="Arial Narrow" w:hAnsi="Arial Narrow" w:cs="Arial"/>
          <w:sz w:val="22"/>
          <w:szCs w:val="22"/>
        </w:rPr>
        <w:t xml:space="preserve"> </w:t>
      </w:r>
      <w:sdt>
        <w:sdtPr>
          <w:rPr>
            <w:rFonts w:ascii="Arial Narrow" w:hAnsi="Arial Narrow" w:cs="Arial"/>
            <w:sz w:val="22"/>
            <w:szCs w:val="22"/>
          </w:rPr>
          <w:id w:val="-1952157847"/>
          <w:placeholder>
            <w:docPart w:val="FF8D9F0E4B324DA0A48117F3C6675F3F"/>
          </w:placeholder>
          <w:comboBox>
            <w:listItem w:value="Elija un elemento."/>
            <w:listItem w:displayText="Industrial" w:value="Industrial"/>
            <w:listItem w:displayText="Construcciones" w:value="Construcciones"/>
            <w:listItem w:displayText="Estructural" w:value="Estructural"/>
            <w:listItem w:displayText="Sistemas y Computación" w:value="Sistemas y Computación"/>
            <w:listItem w:displayText="Electrónica" w:value="Electrónica"/>
            <w:listItem w:displayText="Software" w:value="Software"/>
            <w:listItem w:displayText="N/A" w:value="N/A"/>
          </w:comboBox>
        </w:sdtPr>
        <w:sdtContent>
          <w:r w:rsidR="00EB1609">
            <w:rPr>
              <w:rFonts w:ascii="Arial Narrow" w:hAnsi="Arial Narrow" w:cs="Arial"/>
              <w:sz w:val="22"/>
              <w:szCs w:val="22"/>
            </w:rPr>
            <w:t>N/A</w:t>
          </w:r>
        </w:sdtContent>
      </w:sdt>
      <w:r w:rsidRPr="00134EB5">
        <w:rPr>
          <w:rFonts w:ascii="Arial Narrow" w:hAnsi="Arial Narrow" w:cs="Arial"/>
          <w:sz w:val="22"/>
          <w:szCs w:val="22"/>
        </w:rPr>
        <w:t xml:space="preserve">, bajo la dirección del profesor </w:t>
      </w:r>
      <w:sdt>
        <w:sdtPr>
          <w:rPr>
            <w:rFonts w:ascii="Arial Narrow" w:hAnsi="Arial Narrow" w:cs="Arial"/>
            <w:sz w:val="22"/>
            <w:szCs w:val="22"/>
          </w:rPr>
          <w:alias w:val="Nombre del Director"/>
          <w:tag w:val="Nombre del Director"/>
          <w:id w:val="1988975268"/>
          <w:placeholder>
            <w:docPart w:val="4449B28EEAAA4331958458EB5364F9C6"/>
          </w:placeholder>
        </w:sdtPr>
        <w:sdtContent>
          <w:r w:rsidR="00D85381" w:rsidRPr="00D85381">
            <w:rPr>
              <w:rFonts w:ascii="Arial Narrow" w:hAnsi="Arial Narrow" w:cs="Arial"/>
              <w:sz w:val="22"/>
              <w:szCs w:val="22"/>
            </w:rPr>
            <w:t>Omar Andrés Castaño Idárraga identificado con C.C. 1214722914.</w:t>
          </w:r>
        </w:sdtContent>
      </w:sdt>
    </w:p>
    <w:p w14:paraId="72D9DB50" w14:textId="77777777" w:rsidR="00991EE3" w:rsidRPr="00134EB5" w:rsidRDefault="00991EE3">
      <w:pPr>
        <w:rPr>
          <w:rFonts w:ascii="Arial Narrow" w:hAnsi="Arial Narrow" w:cs="Arial"/>
          <w:sz w:val="22"/>
          <w:szCs w:val="22"/>
        </w:rPr>
      </w:pPr>
    </w:p>
    <w:p w14:paraId="2ABF8A3E" w14:textId="77777777" w:rsidR="00991EE3" w:rsidRPr="00134EB5" w:rsidRDefault="00991EE3">
      <w:pPr>
        <w:jc w:val="both"/>
        <w:rPr>
          <w:rFonts w:ascii="Arial Narrow" w:hAnsi="Arial Narrow" w:cs="Arial"/>
          <w:sz w:val="22"/>
          <w:szCs w:val="22"/>
        </w:rPr>
      </w:pPr>
      <w:r w:rsidRPr="00134EB5">
        <w:rPr>
          <w:rFonts w:ascii="Arial Narrow" w:hAnsi="Arial Narrow" w:cs="Arial"/>
          <w:sz w:val="22"/>
          <w:szCs w:val="22"/>
        </w:rPr>
        <w:t xml:space="preserve">El suscrito director del Trabajo de Grado autoriza para que se proceda a hacer la evaluación de este </w:t>
      </w:r>
      <w:r w:rsidR="00321CB0">
        <w:rPr>
          <w:rFonts w:ascii="Arial Narrow" w:hAnsi="Arial Narrow" w:cs="Arial"/>
          <w:sz w:val="22"/>
          <w:szCs w:val="22"/>
        </w:rPr>
        <w:t>Proyecto</w:t>
      </w:r>
      <w:r w:rsidRPr="00134EB5">
        <w:rPr>
          <w:rFonts w:ascii="Arial Narrow" w:hAnsi="Arial Narrow" w:cs="Arial"/>
          <w:sz w:val="22"/>
          <w:szCs w:val="22"/>
        </w:rPr>
        <w:t xml:space="preserve"> ante el Tribunal que para el efecto se designe, toda vez que ha revisado cuidadosamente el documento y avala que ya se encuentra listo para ser presentado oficialmente.</w:t>
      </w:r>
    </w:p>
    <w:p w14:paraId="112741DF" w14:textId="77777777" w:rsidR="00991EE3" w:rsidRPr="00134EB5" w:rsidRDefault="00991EE3">
      <w:pPr>
        <w:rPr>
          <w:rFonts w:ascii="Arial Narrow" w:hAnsi="Arial Narrow" w:cs="Arial"/>
          <w:sz w:val="22"/>
          <w:szCs w:val="22"/>
        </w:rPr>
      </w:pPr>
    </w:p>
    <w:p w14:paraId="2A16B738" w14:textId="77777777" w:rsidR="00991EE3" w:rsidRPr="00134EB5" w:rsidRDefault="00991EE3">
      <w:pPr>
        <w:rPr>
          <w:rFonts w:ascii="Arial Narrow" w:hAnsi="Arial Narrow" w:cs="Arial"/>
          <w:sz w:val="22"/>
          <w:szCs w:val="22"/>
        </w:rPr>
      </w:pPr>
    </w:p>
    <w:p w14:paraId="447FA374" w14:textId="77777777" w:rsidR="00991EE3" w:rsidRPr="00134EB5" w:rsidRDefault="00991EE3">
      <w:pPr>
        <w:rPr>
          <w:rFonts w:ascii="Arial Narrow" w:hAnsi="Arial Narrow" w:cs="Arial"/>
          <w:sz w:val="22"/>
          <w:szCs w:val="22"/>
        </w:rPr>
      </w:pPr>
    </w:p>
    <w:p w14:paraId="6FAE773F" w14:textId="77777777" w:rsidR="00991EE3" w:rsidRPr="00134EB5" w:rsidRDefault="00991EE3">
      <w:pPr>
        <w:rPr>
          <w:rFonts w:ascii="Arial Narrow" w:hAnsi="Arial Narrow" w:cs="Arial"/>
          <w:sz w:val="22"/>
          <w:szCs w:val="22"/>
        </w:rPr>
      </w:pPr>
      <w:r w:rsidRPr="00134EB5">
        <w:rPr>
          <w:rFonts w:ascii="Arial Narrow" w:hAnsi="Arial Narrow" w:cs="Arial"/>
          <w:sz w:val="22"/>
          <w:szCs w:val="22"/>
        </w:rPr>
        <w:t>Atentamente,</w:t>
      </w:r>
    </w:p>
    <w:p w14:paraId="1321B17D" w14:textId="77777777" w:rsidR="00991EE3" w:rsidRPr="00134EB5" w:rsidRDefault="00991EE3">
      <w:pPr>
        <w:rPr>
          <w:rFonts w:ascii="Arial Narrow" w:hAnsi="Arial Narrow" w:cs="Arial"/>
          <w:sz w:val="22"/>
          <w:szCs w:val="22"/>
        </w:rPr>
      </w:pPr>
    </w:p>
    <w:p w14:paraId="0EA2B6CB" w14:textId="77777777" w:rsidR="00991EE3" w:rsidRPr="00134EB5" w:rsidRDefault="00991EE3">
      <w:pPr>
        <w:rPr>
          <w:rFonts w:ascii="Arial Narrow" w:hAnsi="Arial Narrow" w:cs="Arial"/>
          <w:sz w:val="22"/>
          <w:szCs w:val="22"/>
        </w:rPr>
      </w:pPr>
    </w:p>
    <w:p w14:paraId="134B4DEF" w14:textId="77777777" w:rsidR="00991EE3" w:rsidRPr="00134EB5" w:rsidRDefault="00991EE3">
      <w:pPr>
        <w:rPr>
          <w:rFonts w:ascii="Arial Narrow" w:hAnsi="Arial Narrow" w:cs="Arial"/>
          <w:sz w:val="22"/>
          <w:szCs w:val="22"/>
        </w:rPr>
      </w:pPr>
    </w:p>
    <w:p w14:paraId="4AF9888A" w14:textId="77777777" w:rsidR="00991EE3" w:rsidRPr="00134EB5" w:rsidRDefault="00991EE3">
      <w:pPr>
        <w:rPr>
          <w:rFonts w:ascii="Arial Narrow" w:hAnsi="Arial Narrow" w:cs="Arial"/>
          <w:sz w:val="22"/>
          <w:szCs w:val="22"/>
        </w:rPr>
      </w:pPr>
    </w:p>
    <w:tbl>
      <w:tblPr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0"/>
        <w:gridCol w:w="3130"/>
        <w:gridCol w:w="3130"/>
      </w:tblGrid>
      <w:tr w:rsidR="00D85381" w14:paraId="14B32BDC" w14:textId="77777777" w:rsidTr="0070740D">
        <w:trPr>
          <w:trHeight w:val="735"/>
        </w:trPr>
        <w:tc>
          <w:tcPr>
            <w:tcW w:w="3130" w:type="dxa"/>
            <w:vAlign w:val="center"/>
          </w:tcPr>
          <w:p w14:paraId="228B2C22" w14:textId="77777777" w:rsidR="00D85381" w:rsidRDefault="00D85381" w:rsidP="0070740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BC974EC" wp14:editId="7A9777D1">
                  <wp:extent cx="1838325" cy="247650"/>
                  <wp:effectExtent l="0" t="0" r="0" b="0"/>
                  <wp:docPr id="2130284521" name="image3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0" w:type="dxa"/>
            <w:vAlign w:val="center"/>
          </w:tcPr>
          <w:p w14:paraId="5028C6C7" w14:textId="77777777" w:rsidR="00D85381" w:rsidRDefault="00D85381" w:rsidP="0070740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FDC9752" wp14:editId="6CA5EB25">
                  <wp:extent cx="1095881" cy="394703"/>
                  <wp:effectExtent l="0" t="0" r="0" b="0"/>
                  <wp:docPr id="2130284523" name="image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881" cy="3947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0" w:type="dxa"/>
            <w:vAlign w:val="center"/>
          </w:tcPr>
          <w:p w14:paraId="475EA37F" w14:textId="77777777" w:rsidR="00D85381" w:rsidRDefault="00D85381" w:rsidP="0070740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343AD9C9" wp14:editId="50C1CADC">
                  <wp:extent cx="1857375" cy="317500"/>
                  <wp:effectExtent l="0" t="0" r="0" b="0"/>
                  <wp:docPr id="2130284510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31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381" w14:paraId="282C49CA" w14:textId="77777777" w:rsidTr="0070740D">
        <w:trPr>
          <w:trHeight w:val="300"/>
        </w:trPr>
        <w:tc>
          <w:tcPr>
            <w:tcW w:w="3130" w:type="dxa"/>
          </w:tcPr>
          <w:p w14:paraId="38A65FE7" w14:textId="77777777" w:rsidR="00D85381" w:rsidRDefault="00D85381" w:rsidP="007074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Nicolás Castaño Cardona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30" w:type="dxa"/>
          </w:tcPr>
          <w:p w14:paraId="61B9F79C" w14:textId="77777777" w:rsidR="00D85381" w:rsidRDefault="00D85381" w:rsidP="007074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Jairo David Chía Bejarano</w:t>
            </w:r>
          </w:p>
        </w:tc>
        <w:tc>
          <w:tcPr>
            <w:tcW w:w="3130" w:type="dxa"/>
          </w:tcPr>
          <w:p w14:paraId="365CFB95" w14:textId="77777777" w:rsidR="00D85381" w:rsidRDefault="00D85381" w:rsidP="007074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Omar Andrés Castaño Idárraga</w:t>
            </w:r>
          </w:p>
        </w:tc>
      </w:tr>
      <w:tr w:rsidR="00D85381" w14:paraId="65013E8C" w14:textId="77777777" w:rsidTr="0070740D">
        <w:trPr>
          <w:trHeight w:val="300"/>
        </w:trPr>
        <w:tc>
          <w:tcPr>
            <w:tcW w:w="3130" w:type="dxa"/>
          </w:tcPr>
          <w:p w14:paraId="461788DF" w14:textId="77777777" w:rsidR="00D85381" w:rsidRDefault="00D85381" w:rsidP="007074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C.C. 1098817224 de Bucaramanga</w:t>
            </w:r>
          </w:p>
        </w:tc>
        <w:tc>
          <w:tcPr>
            <w:tcW w:w="3130" w:type="dxa"/>
          </w:tcPr>
          <w:p w14:paraId="0FEABF96" w14:textId="77777777" w:rsidR="00D85381" w:rsidRDefault="00D85381" w:rsidP="007074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C.C. 80250210 de Bogotá</w:t>
            </w:r>
          </w:p>
        </w:tc>
        <w:tc>
          <w:tcPr>
            <w:tcW w:w="3130" w:type="dxa"/>
          </w:tcPr>
          <w:p w14:paraId="3BC49889" w14:textId="77777777" w:rsidR="00D85381" w:rsidRDefault="00D85381" w:rsidP="007074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C.C. 1214722914 de Medellín</w:t>
            </w:r>
          </w:p>
          <w:p w14:paraId="001C9EB5" w14:textId="77777777" w:rsidR="00D85381" w:rsidRDefault="00D85381" w:rsidP="0070740D">
            <w:pPr>
              <w:rPr>
                <w:rFonts w:ascii="Calibri" w:eastAsia="Calibri" w:hAnsi="Calibri" w:cs="Calibri"/>
              </w:rPr>
            </w:pPr>
          </w:p>
        </w:tc>
      </w:tr>
    </w:tbl>
    <w:p w14:paraId="4D20DE43" w14:textId="77777777" w:rsidR="009D1A0C" w:rsidRDefault="009D1A0C">
      <w:pPr>
        <w:rPr>
          <w:rFonts w:ascii="Arial Narrow" w:hAnsi="Arial Narrow" w:cs="Arial"/>
          <w:sz w:val="22"/>
          <w:szCs w:val="22"/>
        </w:rPr>
      </w:pPr>
    </w:p>
    <w:p w14:paraId="00FB907A" w14:textId="77777777" w:rsidR="009D1A0C" w:rsidRDefault="009D1A0C">
      <w:pPr>
        <w:rPr>
          <w:rFonts w:ascii="Arial Narrow" w:hAnsi="Arial Narrow" w:cs="Arial"/>
          <w:sz w:val="22"/>
          <w:szCs w:val="22"/>
        </w:rPr>
      </w:pPr>
    </w:p>
    <w:p w14:paraId="4DE24D85" w14:textId="77777777" w:rsidR="009D1A0C" w:rsidRDefault="009D1A0C">
      <w:pPr>
        <w:rPr>
          <w:rFonts w:ascii="Arial Narrow" w:hAnsi="Arial Narrow" w:cs="Arial"/>
          <w:sz w:val="22"/>
          <w:szCs w:val="22"/>
        </w:rPr>
      </w:pPr>
    </w:p>
    <w:p w14:paraId="7DC4BFCE" w14:textId="77777777" w:rsidR="009D1A0C" w:rsidRPr="00134EB5" w:rsidRDefault="009D1A0C">
      <w:pPr>
        <w:rPr>
          <w:rFonts w:ascii="Arial Narrow" w:hAnsi="Arial Narrow" w:cs="Arial"/>
          <w:sz w:val="22"/>
          <w:szCs w:val="22"/>
        </w:rPr>
      </w:pPr>
    </w:p>
    <w:sectPr w:rsidR="009D1A0C" w:rsidRPr="00134EB5" w:rsidSect="00FD6F59">
      <w:footnotePr>
        <w:pos w:val="beneathText"/>
      </w:footnotePr>
      <w:pgSz w:w="12242" w:h="15842" w:code="1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81"/>
    <w:rsid w:val="00000894"/>
    <w:rsid w:val="0005080C"/>
    <w:rsid w:val="000856A7"/>
    <w:rsid w:val="0009038B"/>
    <w:rsid w:val="000B358A"/>
    <w:rsid w:val="000B6E4F"/>
    <w:rsid w:val="00134EB5"/>
    <w:rsid w:val="00321CB0"/>
    <w:rsid w:val="003819CD"/>
    <w:rsid w:val="004B221D"/>
    <w:rsid w:val="00505D3D"/>
    <w:rsid w:val="005C2DBB"/>
    <w:rsid w:val="007108AD"/>
    <w:rsid w:val="00716AF2"/>
    <w:rsid w:val="00817599"/>
    <w:rsid w:val="00895686"/>
    <w:rsid w:val="009222DC"/>
    <w:rsid w:val="00933EB6"/>
    <w:rsid w:val="00952CFA"/>
    <w:rsid w:val="00991EE3"/>
    <w:rsid w:val="009C5796"/>
    <w:rsid w:val="009C6B1D"/>
    <w:rsid w:val="009D1A0C"/>
    <w:rsid w:val="009F61AA"/>
    <w:rsid w:val="00A92CDF"/>
    <w:rsid w:val="00B21B09"/>
    <w:rsid w:val="00B86F25"/>
    <w:rsid w:val="00C27AD0"/>
    <w:rsid w:val="00C91B4D"/>
    <w:rsid w:val="00CB4A7C"/>
    <w:rsid w:val="00CE7CE0"/>
    <w:rsid w:val="00D62046"/>
    <w:rsid w:val="00D85381"/>
    <w:rsid w:val="00DF560F"/>
    <w:rsid w:val="00E955D3"/>
    <w:rsid w:val="00EB1609"/>
    <w:rsid w:val="00ED42E9"/>
    <w:rsid w:val="00F01839"/>
    <w:rsid w:val="00F63296"/>
    <w:rsid w:val="00FD6F59"/>
    <w:rsid w:val="00FE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F772E"/>
  <w15:chartTrackingRefBased/>
  <w15:docId w15:val="{ECADDE44-4B47-4BEF-8F31-99193ED5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2z0">
    <w:name w:val="WW8Num12z0"/>
    <w:rPr>
      <w:rFonts w:ascii="Symbol" w:eastAsia="Times New Roman" w:hAnsi="Symbol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Fuentedeprrafopredeter1">
    <w:name w:val="Fuente de párrafo predeter.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/>
      <w:sz w:val="20"/>
      <w:szCs w:val="20"/>
      <w:lang w:val="es-ES_tradnl"/>
    </w:rPr>
  </w:style>
  <w:style w:type="paragraph" w:styleId="Lista">
    <w:name w:val="List"/>
    <w:basedOn w:val="Textoindependiente"/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/>
      <w:b/>
      <w:szCs w:val="20"/>
      <w:lang w:val="es-ES_tradnl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styleId="Sangradetextonormal">
    <w:name w:val="Body Text Indent"/>
    <w:basedOn w:val="Normal"/>
    <w:pPr>
      <w:ind w:left="709" w:hanging="709"/>
      <w:jc w:val="both"/>
    </w:pPr>
    <w:rPr>
      <w:rFonts w:ascii="Arial" w:hAnsi="Arial"/>
      <w:sz w:val="22"/>
      <w:szCs w:val="20"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Textodelmarcadordeposicin">
    <w:name w:val="Placeholder Text"/>
    <w:basedOn w:val="Fuentedeprrafopredeter"/>
    <w:uiPriority w:val="99"/>
    <w:semiHidden/>
    <w:rsid w:val="00933E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\Downloads\Plantilla%20Carta%20Presentaci&#243;n%20T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22D1402B41D48F9BC4C8BE14F193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E5F42-5A83-4B17-9E81-F4975C9E0ECC}"/>
      </w:docPartPr>
      <w:docPartBody>
        <w:p w:rsidR="000C3CD4" w:rsidRDefault="00000000">
          <w:pPr>
            <w:pStyle w:val="F22D1402B41D48F9BC4C8BE14F193D80"/>
          </w:pPr>
          <w:r w:rsidRPr="002D5D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5D03F8397C442893A8727D0BA2F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CFFD7-1734-415A-8535-CAF5E2B2C7CA}"/>
      </w:docPartPr>
      <w:docPartBody>
        <w:p w:rsidR="000C3CD4" w:rsidRDefault="00000000">
          <w:pPr>
            <w:pStyle w:val="875D03F8397C442893A8727D0BA2FD26"/>
          </w:pPr>
          <w:r w:rsidRPr="002D5D0E">
            <w:rPr>
              <w:rStyle w:val="Textodelmarcadordeposicin"/>
            </w:rPr>
            <w:t>Elija un elemento.</w:t>
          </w:r>
        </w:p>
      </w:docPartBody>
    </w:docPart>
    <w:docPart>
      <w:docPartPr>
        <w:name w:val="6A2CB000C0774A1EBC39BC46FBECE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3ACCF-92D6-4627-BBE2-06CEA177BEAB}"/>
      </w:docPartPr>
      <w:docPartBody>
        <w:p w:rsidR="000C3CD4" w:rsidRDefault="00000000">
          <w:pPr>
            <w:pStyle w:val="6A2CB000C0774A1EBC39BC46FBECEEC1"/>
          </w:pPr>
          <w:r w:rsidRPr="002D5D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B04E36B66F40689F457EDA32338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A8833-02AC-4C05-A352-FCE9D5C534E3}"/>
      </w:docPartPr>
      <w:docPartBody>
        <w:p w:rsidR="000C3CD4" w:rsidRDefault="00000000">
          <w:pPr>
            <w:pStyle w:val="13B04E36B66F40689F457EDA32338B96"/>
          </w:pPr>
          <w:r w:rsidRPr="002D5D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F8D9F0E4B324DA0A48117F3C6675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D2FC0-33B0-4226-926F-C353FE183C79}"/>
      </w:docPartPr>
      <w:docPartBody>
        <w:p w:rsidR="000C3CD4" w:rsidRDefault="00000000">
          <w:pPr>
            <w:pStyle w:val="FF8D9F0E4B324DA0A48117F3C6675F3F"/>
          </w:pPr>
          <w:r w:rsidRPr="002D5D0E">
            <w:rPr>
              <w:rStyle w:val="Textodelmarcadordeposicin"/>
            </w:rPr>
            <w:t>Elija un elemento.</w:t>
          </w:r>
        </w:p>
      </w:docPartBody>
    </w:docPart>
    <w:docPart>
      <w:docPartPr>
        <w:name w:val="4449B28EEAAA4331958458EB5364F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649A4-CD4F-4308-8979-B2200ECA085A}"/>
      </w:docPartPr>
      <w:docPartBody>
        <w:p w:rsidR="000C3CD4" w:rsidRDefault="00000000">
          <w:pPr>
            <w:pStyle w:val="4449B28EEAAA4331958458EB5364F9C6"/>
          </w:pPr>
          <w:r w:rsidRPr="002D5D0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61"/>
    <w:rsid w:val="0005080C"/>
    <w:rsid w:val="000C3CD4"/>
    <w:rsid w:val="00145361"/>
    <w:rsid w:val="004B221D"/>
    <w:rsid w:val="0094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F22D1402B41D48F9BC4C8BE14F193D80">
    <w:name w:val="F22D1402B41D48F9BC4C8BE14F193D80"/>
  </w:style>
  <w:style w:type="paragraph" w:customStyle="1" w:styleId="875D03F8397C442893A8727D0BA2FD26">
    <w:name w:val="875D03F8397C442893A8727D0BA2FD26"/>
  </w:style>
  <w:style w:type="paragraph" w:customStyle="1" w:styleId="6A2CB000C0774A1EBC39BC46FBECEEC1">
    <w:name w:val="6A2CB000C0774A1EBC39BC46FBECEEC1"/>
  </w:style>
  <w:style w:type="paragraph" w:customStyle="1" w:styleId="13B04E36B66F40689F457EDA32338B96">
    <w:name w:val="13B04E36B66F40689F457EDA32338B96"/>
  </w:style>
  <w:style w:type="paragraph" w:customStyle="1" w:styleId="FF8D9F0E4B324DA0A48117F3C6675F3F">
    <w:name w:val="FF8D9F0E4B324DA0A48117F3C6675F3F"/>
  </w:style>
  <w:style w:type="paragraph" w:customStyle="1" w:styleId="4449B28EEAAA4331958458EB5364F9C6">
    <w:name w:val="4449B28EEAAA4331958458EB5364F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523294EBDE94C8C8676CAE3B570B9" ma:contentTypeVersion="5" ma:contentTypeDescription="Create a new document." ma:contentTypeScope="" ma:versionID="161d6f4eb13c0b3828077c7449f565cb">
  <xsd:schema xmlns:xsd="http://www.w3.org/2001/XMLSchema" xmlns:xs="http://www.w3.org/2001/XMLSchema" xmlns:p="http://schemas.microsoft.com/office/2006/metadata/properties" xmlns:ns2="77a86784-e881-4d20-acf0-c1b563fbec06" xmlns:ns3="fd65f6cd-5f25-4427-a5b0-29d7b2a92720" targetNamespace="http://schemas.microsoft.com/office/2006/metadata/properties" ma:root="true" ma:fieldsID="103f80cdd36940d07cad9889dca82ca5" ns2:_="" ns3:_="">
    <xsd:import namespace="77a86784-e881-4d20-acf0-c1b563fbec06"/>
    <xsd:import namespace="fd65f6cd-5f25-4427-a5b0-29d7b2a927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86784-e881-4d20-acf0-c1b563fbe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5f6cd-5f25-4427-a5b0-29d7b2a9272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90624D-54D6-45FF-9EC0-E34912683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a86784-e881-4d20-acf0-c1b563fbec06"/>
    <ds:schemaRef ds:uri="fd65f6cd-5f25-4427-a5b0-29d7b2a92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81AD0C-3714-4696-A7E7-67C5FE9E67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3945F3-E368-4CC3-810A-1FA0E84C63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Carta Presentación TG.dotx</Template>
  <TotalTime>7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Presentación</vt:lpstr>
    </vt:vector>
  </TitlesOfParts>
  <Company>Maestría en Ingeniería. Pontificia Universidad Javeriana - Cali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Presentación</dc:title>
  <dc:subject>Anteproyecto Trabajo de Grado Maestría</dc:subject>
  <dc:creator>Nicolás Castaño</dc:creator>
  <cp:keywords/>
  <cp:lastModifiedBy>Nicolas Castaño Cardona</cp:lastModifiedBy>
  <cp:revision>2</cp:revision>
  <cp:lastPrinted>2007-06-12T16:22:00Z</cp:lastPrinted>
  <dcterms:created xsi:type="dcterms:W3CDTF">2024-12-04T01:36:00Z</dcterms:created>
  <dcterms:modified xsi:type="dcterms:W3CDTF">2024-12-05T19:22:00Z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0x010100F3A523294EBDE94C8C8676CAE3B570B9</vt:lpwstr>
  </property>
</Properties>
</file>