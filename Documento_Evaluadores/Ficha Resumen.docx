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AA139E7" w14:textId="348EE465" w:rsidR="00093D22" w:rsidRDefault="00DA5141" w:rsidP="008A3861">
      <w:pPr>
        <w:jc w:val="center"/>
        <w:rPr>
          <w:rFonts w:ascii="Arial Narrow" w:hAnsi="Arial Narrow"/>
          <w:b/>
          <w:bCs/>
        </w:rPr>
      </w:pPr>
      <w:r w:rsidRPr="00362A17">
        <w:rPr>
          <w:rFonts w:ascii="Arial Narrow" w:hAnsi="Arial Narrow"/>
          <w:b/>
          <w:bCs/>
        </w:rPr>
        <w:t>Maestría en</w:t>
      </w:r>
      <w:r w:rsidR="00587D96">
        <w:rPr>
          <w:rFonts w:ascii="Arial Narrow" w:hAnsi="Arial Narrow"/>
          <w:b/>
          <w:bCs/>
        </w:rPr>
        <w:t xml:space="preserve"> </w:t>
      </w:r>
      <w:sdt>
        <w:sdtPr>
          <w:rPr>
            <w:rFonts w:ascii="Arial Narrow" w:hAnsi="Arial Narrow"/>
            <w:b/>
            <w:bCs/>
          </w:rPr>
          <w:tag w:val="Programa Académico"/>
          <w:id w:val="-1606796994"/>
          <w:lock w:val="sdtLocked"/>
          <w:placeholder>
            <w:docPart w:val="4AE8650C781E4BD0AF528D56CB707227"/>
          </w:placeholder>
          <w:dropDownList>
            <w:listItem w:value="Elija un elemento."/>
            <w:listItem w:displayText="Ingeniería" w:value="Ingeniería"/>
            <w:listItem w:displayText="Ingeniería de Software" w:value="Ingeniería de Software"/>
            <w:listItem w:displayText="Ingeniería Civíl" w:value="Ingeniería Civíl"/>
            <w:listItem w:displayText="Ciencia de Datos" w:value="Ciencia de Datos"/>
          </w:dropDownList>
        </w:sdtPr>
        <w:sdtContent>
          <w:r w:rsidR="005003E5">
            <w:rPr>
              <w:rFonts w:ascii="Arial Narrow" w:hAnsi="Arial Narrow"/>
              <w:b/>
              <w:bCs/>
            </w:rPr>
            <w:t>Ciencia de Datos</w:t>
          </w:r>
        </w:sdtContent>
      </w:sdt>
    </w:p>
    <w:p w14:paraId="36370CC3" w14:textId="77777777" w:rsidR="00DA5141" w:rsidRPr="00362A17" w:rsidRDefault="00DA5141" w:rsidP="008A3861">
      <w:pPr>
        <w:jc w:val="center"/>
        <w:rPr>
          <w:rFonts w:ascii="Arial Narrow" w:hAnsi="Arial Narrow"/>
          <w:b/>
          <w:bCs/>
        </w:rPr>
      </w:pPr>
      <w:r w:rsidRPr="00362A17">
        <w:rPr>
          <w:rFonts w:ascii="Arial Narrow" w:hAnsi="Arial Narrow"/>
          <w:b/>
          <w:bCs/>
        </w:rPr>
        <w:t>Facultad de Ingeniería</w:t>
      </w:r>
      <w:r w:rsidR="008222A7">
        <w:rPr>
          <w:rFonts w:ascii="Arial Narrow" w:hAnsi="Arial Narrow"/>
          <w:b/>
          <w:bCs/>
        </w:rPr>
        <w:t xml:space="preserve"> y Ciencias</w:t>
      </w:r>
    </w:p>
    <w:p w14:paraId="78F1775E" w14:textId="77777777" w:rsidR="00DA5141" w:rsidRPr="00362A17" w:rsidRDefault="00DA5141" w:rsidP="008222A7">
      <w:pPr>
        <w:rPr>
          <w:rFonts w:ascii="Arial Narrow" w:hAnsi="Arial Narrow"/>
        </w:rPr>
      </w:pPr>
    </w:p>
    <w:p w14:paraId="627D4BE1" w14:textId="77777777" w:rsidR="00DA5141" w:rsidRPr="00362A17" w:rsidRDefault="00DA5141">
      <w:pPr>
        <w:jc w:val="center"/>
        <w:rPr>
          <w:rFonts w:ascii="Arial Narrow" w:hAnsi="Arial Narrow"/>
        </w:rPr>
      </w:pPr>
    </w:p>
    <w:p w14:paraId="7BD4E4F4" w14:textId="77777777" w:rsidR="00DA5141" w:rsidRPr="00362A17" w:rsidRDefault="00DA5141">
      <w:pPr>
        <w:jc w:val="center"/>
        <w:rPr>
          <w:rFonts w:ascii="Arial Narrow" w:hAnsi="Arial Narrow"/>
        </w:rPr>
      </w:pPr>
      <w:r w:rsidRPr="00362A17">
        <w:rPr>
          <w:rFonts w:ascii="Arial Narrow" w:hAnsi="Arial Narrow"/>
        </w:rPr>
        <w:t>FICHA RESUMEN</w:t>
      </w:r>
    </w:p>
    <w:p w14:paraId="31606C43" w14:textId="77777777" w:rsidR="00DA5141" w:rsidRPr="00362A17" w:rsidRDefault="00DA5141">
      <w:pPr>
        <w:jc w:val="center"/>
        <w:rPr>
          <w:rFonts w:ascii="Arial Narrow" w:hAnsi="Arial Narrow"/>
        </w:rPr>
      </w:pPr>
      <w:r w:rsidRPr="00362A17">
        <w:rPr>
          <w:rFonts w:ascii="Arial Narrow" w:hAnsi="Arial Narrow"/>
        </w:rPr>
        <w:t>TRABAJO DE GRADO DE MAESTRÍA</w:t>
      </w:r>
    </w:p>
    <w:p w14:paraId="5B26177C" w14:textId="77777777" w:rsidR="00DA5141" w:rsidRPr="00362A17" w:rsidRDefault="00DA5141">
      <w:pPr>
        <w:jc w:val="center"/>
        <w:rPr>
          <w:rFonts w:ascii="Arial Narrow" w:hAnsi="Arial Narrow"/>
        </w:rPr>
      </w:pPr>
    </w:p>
    <w:p w14:paraId="5F5FE562" w14:textId="66838E77" w:rsidR="00DA5141" w:rsidRPr="00362A17" w:rsidRDefault="00DA5141">
      <w:pPr>
        <w:rPr>
          <w:rFonts w:ascii="Arial Narrow" w:hAnsi="Arial Narrow"/>
        </w:rPr>
      </w:pPr>
      <w:r w:rsidRPr="00362A17">
        <w:rPr>
          <w:rFonts w:ascii="Arial Narrow" w:hAnsi="Arial Narrow"/>
        </w:rPr>
        <w:t xml:space="preserve">TITULO: </w:t>
      </w:r>
      <w:r w:rsidR="00984925">
        <w:rPr>
          <w:rFonts w:ascii="Arial Narrow" w:hAnsi="Arial Narrow"/>
        </w:rPr>
        <w:t>“</w:t>
      </w:r>
      <w:sdt>
        <w:sdtPr>
          <w:rPr>
            <w:rFonts w:ascii="Arial Narrow" w:hAnsi="Arial Narrow"/>
          </w:rPr>
          <w:id w:val="-658775879"/>
          <w:lock w:val="sdtLocked"/>
          <w:placeholder>
            <w:docPart w:val="AFCB4CDB150847B6ABDEF520082629A2"/>
          </w:placeholder>
        </w:sdtPr>
        <w:sdtContent>
          <w:r w:rsidR="005003E5" w:rsidRPr="005003E5">
            <w:rPr>
              <w:rFonts w:ascii="Arial Narrow" w:hAnsi="Arial Narrow"/>
            </w:rPr>
            <w:t>DESARROLLO DE MODELO DE CLASIFICACIÓN DE SUELO URBANO RECREATIVO BASADO EN DEEP LEARNING USANDO IMÁGENES SATELITALES</w:t>
          </w:r>
        </w:sdtContent>
      </w:sdt>
      <w:r w:rsidR="00984925">
        <w:rPr>
          <w:rFonts w:ascii="Arial Narrow" w:hAnsi="Arial Narrow"/>
        </w:rPr>
        <w:t>”</w:t>
      </w:r>
    </w:p>
    <w:p w14:paraId="7CEFCBAC" w14:textId="77777777" w:rsidR="00DA5141" w:rsidRPr="00362A17" w:rsidRDefault="00DA5141">
      <w:pPr>
        <w:rPr>
          <w:rFonts w:ascii="Arial Narrow" w:hAnsi="Arial Narrow"/>
        </w:rPr>
      </w:pPr>
    </w:p>
    <w:p w14:paraId="166574FB" w14:textId="60946751" w:rsidR="00DA5141" w:rsidRDefault="00DA5141" w:rsidP="005D5007">
      <w:pPr>
        <w:numPr>
          <w:ilvl w:val="0"/>
          <w:numId w:val="1"/>
        </w:numPr>
        <w:rPr>
          <w:rFonts w:ascii="Arial Narrow" w:hAnsi="Arial Narrow"/>
        </w:rPr>
      </w:pPr>
      <w:r w:rsidRPr="00362A17">
        <w:rPr>
          <w:rFonts w:ascii="Arial Narrow" w:hAnsi="Arial Narrow"/>
        </w:rPr>
        <w:t xml:space="preserve">ÉNFASIS: </w:t>
      </w:r>
      <w:sdt>
        <w:sdtPr>
          <w:rPr>
            <w:rFonts w:ascii="Arial Narrow" w:hAnsi="Arial Narrow"/>
          </w:rPr>
          <w:id w:val="1450358872"/>
          <w:lock w:val="sdtLocked"/>
          <w:placeholder>
            <w:docPart w:val="B51FFBB5645447D0ACF2B80FDFE219D3"/>
          </w:placeholder>
          <w:dropDownList>
            <w:listItem w:value="Elija un elemento."/>
            <w:listItem w:displayText="Industrial" w:value="Industrial"/>
            <w:listItem w:displayText="Sistemas y Computación" w:value="Sistemas y Computación"/>
            <w:listItem w:displayText="Ingeniería de Software" w:value="Ingeniería de Software"/>
            <w:listItem w:displayText="Electrónica" w:value="Electrónica"/>
            <w:listItem w:displayText="Construcción" w:value="Construcción"/>
            <w:listItem w:displayText="Estructural" w:value="Estructural"/>
            <w:listItem w:displayText="N/A" w:value="N/A"/>
          </w:dropDownList>
        </w:sdtPr>
        <w:sdtContent>
          <w:r w:rsidR="007D7980">
            <w:rPr>
              <w:rFonts w:ascii="Arial Narrow" w:hAnsi="Arial Narrow"/>
            </w:rPr>
            <w:t>N/A</w:t>
          </w:r>
        </w:sdtContent>
      </w:sdt>
    </w:p>
    <w:p w14:paraId="4D457F73" w14:textId="7FA2FA0E" w:rsidR="00776CFC" w:rsidRPr="00362A17" w:rsidRDefault="00776CFC" w:rsidP="005D5007">
      <w:pPr>
        <w:numPr>
          <w:ilvl w:val="0"/>
          <w:numId w:val="1"/>
        </w:numPr>
        <w:rPr>
          <w:rFonts w:ascii="Arial Narrow" w:hAnsi="Arial Narrow"/>
        </w:rPr>
      </w:pPr>
      <w:r>
        <w:rPr>
          <w:rFonts w:ascii="Arial Narrow" w:hAnsi="Arial Narrow"/>
        </w:rPr>
        <w:t xml:space="preserve">TIPO DE PROYECTO: </w:t>
      </w:r>
      <w:sdt>
        <w:sdtPr>
          <w:rPr>
            <w:rFonts w:ascii="Arial Narrow" w:hAnsi="Arial Narrow"/>
          </w:rPr>
          <w:id w:val="1737201987"/>
          <w:lock w:val="sdtLocked"/>
          <w:placeholder>
            <w:docPart w:val="60C2D64CA30B4F039300FD3BEB31B092"/>
          </w:placeholder>
          <w:dropDownList>
            <w:listItem w:value="Elija un elemento."/>
            <w:listItem w:displayText="Aplicado" w:value="Aplicado"/>
            <w:listItem w:displayText="Innovación" w:value="Innovación"/>
            <w:listItem w:displayText="Investigación" w:value="Investigación"/>
            <w:listItem w:displayText="Profundización" w:value="Profundización"/>
          </w:dropDownList>
        </w:sdtPr>
        <w:sdtContent>
          <w:r w:rsidR="005003E5">
            <w:rPr>
              <w:rFonts w:ascii="Arial Narrow" w:hAnsi="Arial Narrow"/>
            </w:rPr>
            <w:t>Aplicado</w:t>
          </w:r>
        </w:sdtContent>
      </w:sdt>
    </w:p>
    <w:p w14:paraId="7E373671" w14:textId="286BA12A" w:rsidR="00DA5141" w:rsidRPr="00362A17" w:rsidRDefault="00BF5D95" w:rsidP="005D5007">
      <w:pPr>
        <w:numPr>
          <w:ilvl w:val="0"/>
          <w:numId w:val="1"/>
        </w:numPr>
        <w:rPr>
          <w:rFonts w:ascii="Arial Narrow" w:hAnsi="Arial Narrow"/>
        </w:rPr>
      </w:pPr>
      <w:r w:rsidRPr="00362A17">
        <w:rPr>
          <w:rFonts w:ascii="Arial Narrow" w:hAnsi="Arial Narrow"/>
        </w:rPr>
        <w:t xml:space="preserve">ÁREA DE </w:t>
      </w:r>
      <w:r w:rsidR="008222A7">
        <w:rPr>
          <w:rFonts w:ascii="Arial Narrow" w:hAnsi="Arial Narrow"/>
        </w:rPr>
        <w:t>TRABAJO</w:t>
      </w:r>
      <w:r w:rsidR="00DA5141" w:rsidRPr="00362A17">
        <w:rPr>
          <w:rFonts w:ascii="Arial Narrow" w:hAnsi="Arial Narrow"/>
        </w:rPr>
        <w:t xml:space="preserve">: </w:t>
      </w:r>
      <w:r w:rsidR="005003E5" w:rsidRPr="005003E5">
        <w:rPr>
          <w:rFonts w:ascii="Arial Narrow" w:hAnsi="Arial Narrow"/>
        </w:rPr>
        <w:t>Planeación Urbana, Redes Neuronales Convolucionales</w:t>
      </w:r>
    </w:p>
    <w:p w14:paraId="27307AD3" w14:textId="2DB9FF95" w:rsidR="00DA5141" w:rsidRPr="005003E5" w:rsidRDefault="00DA5141" w:rsidP="005003E5">
      <w:pPr>
        <w:pStyle w:val="Prrafodelista"/>
        <w:numPr>
          <w:ilvl w:val="0"/>
          <w:numId w:val="1"/>
        </w:numPr>
        <w:rPr>
          <w:rFonts w:ascii="Arial Narrow" w:hAnsi="Arial Narrow"/>
        </w:rPr>
      </w:pPr>
      <w:r w:rsidRPr="005003E5">
        <w:rPr>
          <w:rFonts w:ascii="Arial Narrow" w:hAnsi="Arial Narrow"/>
        </w:rPr>
        <w:t>ESTUDIANTE</w:t>
      </w:r>
      <w:r w:rsidR="0051026E" w:rsidRPr="005003E5">
        <w:rPr>
          <w:rFonts w:ascii="Arial Narrow" w:hAnsi="Arial Narrow"/>
        </w:rPr>
        <w:t xml:space="preserve"> (S)</w:t>
      </w:r>
      <w:r w:rsidRPr="005003E5">
        <w:rPr>
          <w:rFonts w:ascii="Arial Narrow" w:hAnsi="Arial Narrow"/>
        </w:rPr>
        <w:t xml:space="preserve">: </w:t>
      </w:r>
      <w:r w:rsidR="005003E5" w:rsidRPr="005003E5">
        <w:rPr>
          <w:rFonts w:ascii="Arial Narrow" w:hAnsi="Arial Narrow"/>
        </w:rPr>
        <w:t>Nicolas Castaño Cardona, Jairo David Chía Bejarano</w:t>
      </w:r>
    </w:p>
    <w:p w14:paraId="09E4A82E" w14:textId="1479152E" w:rsidR="00DA5141" w:rsidRPr="005003E5" w:rsidRDefault="00BF5D95" w:rsidP="005003E5">
      <w:pPr>
        <w:pStyle w:val="Prrafodelista"/>
        <w:numPr>
          <w:ilvl w:val="0"/>
          <w:numId w:val="1"/>
        </w:numPr>
        <w:rPr>
          <w:rFonts w:ascii="Arial Narrow" w:hAnsi="Arial Narrow"/>
        </w:rPr>
      </w:pPr>
      <w:r w:rsidRPr="005003E5">
        <w:rPr>
          <w:rFonts w:ascii="Arial Narrow" w:hAnsi="Arial Narrow"/>
        </w:rPr>
        <w:t>CORREO ELECTRÓ</w:t>
      </w:r>
      <w:r w:rsidR="00DA5141" w:rsidRPr="005003E5">
        <w:rPr>
          <w:rFonts w:ascii="Arial Narrow" w:hAnsi="Arial Narrow"/>
        </w:rPr>
        <w:t>NICO:</w:t>
      </w:r>
      <w:r w:rsidR="005003E5" w:rsidRPr="005003E5">
        <w:rPr>
          <w:rFonts w:ascii="Arial Narrow" w:hAnsi="Arial Narrow"/>
        </w:rPr>
        <w:t xml:space="preserve"> nicolascastacardona@gmail.com, elchivet@javerianacali.edu.co</w:t>
      </w:r>
    </w:p>
    <w:p w14:paraId="241490AE" w14:textId="3C30DB4F" w:rsidR="0051026E" w:rsidRPr="00362A17" w:rsidRDefault="0051026E" w:rsidP="005D5007">
      <w:pPr>
        <w:numPr>
          <w:ilvl w:val="0"/>
          <w:numId w:val="1"/>
        </w:numPr>
        <w:rPr>
          <w:rFonts w:ascii="Arial Narrow" w:hAnsi="Arial Narrow"/>
        </w:rPr>
      </w:pPr>
      <w:r>
        <w:rPr>
          <w:rFonts w:ascii="Arial Narrow" w:hAnsi="Arial Narrow" w:cs="Arial"/>
        </w:rPr>
        <w:t>DIRECCIÓN Y TELÉFONO:</w:t>
      </w:r>
      <w:r w:rsidR="005003E5">
        <w:rPr>
          <w:rFonts w:ascii="Arial Narrow" w:hAnsi="Arial Narrow" w:cs="Arial"/>
        </w:rPr>
        <w:t xml:space="preserve"> </w:t>
      </w:r>
      <w:r w:rsidR="005003E5" w:rsidRPr="005003E5">
        <w:rPr>
          <w:rFonts w:ascii="Arial Narrow" w:hAnsi="Arial Narrow" w:cs="Arial"/>
        </w:rPr>
        <w:t>Av. calle 161 # 12b – 30 (Bogotá, Colombia), 3148071501, Av. Calle 26 Nro. 73-64 (Bogotá, Colombia), 3156971120</w:t>
      </w:r>
    </w:p>
    <w:p w14:paraId="43FF1DE1" w14:textId="5FA4169C" w:rsidR="00DA5141" w:rsidRDefault="00DA5141" w:rsidP="005D5007">
      <w:pPr>
        <w:numPr>
          <w:ilvl w:val="0"/>
          <w:numId w:val="1"/>
        </w:numPr>
        <w:rPr>
          <w:rFonts w:ascii="Arial Narrow" w:hAnsi="Arial Narrow" w:cs="Arial"/>
        </w:rPr>
      </w:pPr>
      <w:r w:rsidRPr="00362A17">
        <w:rPr>
          <w:rFonts w:ascii="Arial Narrow" w:hAnsi="Arial Narrow"/>
        </w:rPr>
        <w:t xml:space="preserve">DIRECTOR: </w:t>
      </w:r>
      <w:r w:rsidR="005003E5" w:rsidRPr="005003E5">
        <w:rPr>
          <w:rFonts w:ascii="Arial Narrow" w:hAnsi="Arial Narrow"/>
        </w:rPr>
        <w:t>Omar Castaño</w:t>
      </w:r>
      <w:r w:rsidR="005003E5">
        <w:rPr>
          <w:rFonts w:ascii="Arial Narrow" w:hAnsi="Arial Narrow"/>
        </w:rPr>
        <w:t xml:space="preserve"> </w:t>
      </w:r>
      <w:r w:rsidR="008A3861">
        <w:rPr>
          <w:rFonts w:ascii="Arial Narrow" w:hAnsi="Arial Narrow"/>
        </w:rPr>
        <w:t>Idárraga</w:t>
      </w:r>
    </w:p>
    <w:p w14:paraId="2D2A2332" w14:textId="65052892" w:rsidR="008222A7" w:rsidRDefault="008222A7" w:rsidP="005D5007">
      <w:pPr>
        <w:numPr>
          <w:ilvl w:val="0"/>
          <w:numId w:val="1"/>
        </w:numPr>
        <w:rPr>
          <w:rFonts w:ascii="Arial Narrow" w:hAnsi="Arial Narrow" w:cs="Arial"/>
        </w:rPr>
      </w:pPr>
      <w:r>
        <w:rPr>
          <w:rFonts w:ascii="Arial Narrow" w:hAnsi="Arial Narrow" w:cs="Arial"/>
        </w:rPr>
        <w:t>VINCULACIÓN DEL DIRECTOR</w:t>
      </w:r>
      <w:r w:rsidR="00CD3F40">
        <w:rPr>
          <w:rFonts w:ascii="Arial Narrow" w:hAnsi="Arial Narrow" w:cs="Arial"/>
        </w:rPr>
        <w:t xml:space="preserve"> (en la universidad)</w:t>
      </w:r>
      <w:r>
        <w:rPr>
          <w:rFonts w:ascii="Arial Narrow" w:hAnsi="Arial Narrow" w:cs="Arial"/>
        </w:rPr>
        <w:t>:</w:t>
      </w:r>
      <w:r w:rsidR="00514B62">
        <w:rPr>
          <w:rFonts w:ascii="Arial Narrow" w:hAnsi="Arial Narrow" w:cs="Arial"/>
        </w:rPr>
        <w:t xml:space="preserve"> </w:t>
      </w:r>
      <w:sdt>
        <w:sdtPr>
          <w:rPr>
            <w:rFonts w:ascii="Arial Narrow" w:hAnsi="Arial Narrow" w:cs="Arial"/>
          </w:rPr>
          <w:id w:val="1218323294"/>
          <w:lock w:val="sdtLocked"/>
          <w:placeholder>
            <w:docPart w:val="A4EC1358E4014B45B9B76F2D12E7041F"/>
          </w:placeholder>
          <w:dropDownList>
            <w:listItem w:value="Elija un elemento."/>
            <w:listItem w:displayText="Planta" w:value="Planta"/>
            <w:listItem w:displayText="Cátedra" w:value="Cátedra"/>
            <w:listItem w:displayText="Externo" w:value="Externo"/>
          </w:dropDownList>
        </w:sdtPr>
        <w:sdtContent>
          <w:r w:rsidR="005003E5">
            <w:rPr>
              <w:rFonts w:ascii="Arial Narrow" w:hAnsi="Arial Narrow" w:cs="Arial"/>
            </w:rPr>
            <w:t>Cátedra</w:t>
          </w:r>
        </w:sdtContent>
      </w:sdt>
    </w:p>
    <w:p w14:paraId="44950291" w14:textId="140DF66D" w:rsidR="0051026E" w:rsidRPr="00362A17" w:rsidRDefault="0051026E" w:rsidP="005D5007">
      <w:pPr>
        <w:numPr>
          <w:ilvl w:val="0"/>
          <w:numId w:val="1"/>
        </w:numPr>
        <w:rPr>
          <w:rFonts w:ascii="Arial Narrow" w:hAnsi="Arial Narrow"/>
        </w:rPr>
      </w:pPr>
      <w:r>
        <w:rPr>
          <w:rFonts w:ascii="Arial Narrow" w:hAnsi="Arial Narrow"/>
        </w:rPr>
        <w:t>CORREO ELECTRÓNICO DEL DIRECTOR:</w:t>
      </w:r>
      <w:r w:rsidR="005003E5">
        <w:rPr>
          <w:rFonts w:ascii="Arial Narrow" w:hAnsi="Arial Narrow"/>
        </w:rPr>
        <w:t xml:space="preserve"> </w:t>
      </w:r>
      <w:r w:rsidR="005003E5" w:rsidRPr="005003E5">
        <w:rPr>
          <w:rFonts w:ascii="Arial Narrow" w:hAnsi="Arial Narrow"/>
        </w:rPr>
        <w:t>omar.castano@udea.edu.co</w:t>
      </w:r>
    </w:p>
    <w:p w14:paraId="23904081" w14:textId="77777777" w:rsidR="00DA5141" w:rsidRPr="00362A17" w:rsidRDefault="00DA5141" w:rsidP="005D5007">
      <w:pPr>
        <w:numPr>
          <w:ilvl w:val="0"/>
          <w:numId w:val="1"/>
        </w:numPr>
        <w:rPr>
          <w:rFonts w:ascii="Arial Narrow" w:hAnsi="Arial Narrow"/>
        </w:rPr>
      </w:pPr>
      <w:r w:rsidRPr="00362A17">
        <w:rPr>
          <w:rFonts w:ascii="Arial Narrow" w:hAnsi="Arial Narrow"/>
        </w:rPr>
        <w:t>CO-DIRECTOR(ES)</w:t>
      </w:r>
      <w:r w:rsidR="0051026E">
        <w:rPr>
          <w:rFonts w:ascii="Arial Narrow" w:hAnsi="Arial Narrow"/>
        </w:rPr>
        <w:t xml:space="preserve"> (Si aplica)</w:t>
      </w:r>
      <w:r w:rsidRPr="00362A17">
        <w:rPr>
          <w:rFonts w:ascii="Arial Narrow" w:hAnsi="Arial Narrow"/>
        </w:rPr>
        <w:t>:</w:t>
      </w:r>
      <w:r w:rsidR="00A321D2" w:rsidRPr="00362A17">
        <w:rPr>
          <w:rFonts w:ascii="Arial Narrow" w:hAnsi="Arial Narrow"/>
        </w:rPr>
        <w:t xml:space="preserve"> </w:t>
      </w:r>
    </w:p>
    <w:p w14:paraId="700767CE" w14:textId="77777777" w:rsidR="00DA5141" w:rsidRPr="00362A17" w:rsidRDefault="00DA5141" w:rsidP="005D5007">
      <w:pPr>
        <w:numPr>
          <w:ilvl w:val="0"/>
          <w:numId w:val="1"/>
        </w:numPr>
        <w:rPr>
          <w:rFonts w:ascii="Arial Narrow" w:hAnsi="Arial Narrow"/>
        </w:rPr>
      </w:pPr>
      <w:r w:rsidRPr="00362A17">
        <w:rPr>
          <w:rFonts w:ascii="Arial Narrow" w:hAnsi="Arial Narrow"/>
        </w:rPr>
        <w:t xml:space="preserve">GRUPO </w:t>
      </w:r>
      <w:r w:rsidR="0051026E">
        <w:rPr>
          <w:rFonts w:ascii="Arial Narrow" w:hAnsi="Arial Narrow"/>
        </w:rPr>
        <w:t xml:space="preserve">O EMPRESA </w:t>
      </w:r>
      <w:r w:rsidRPr="00362A17">
        <w:rPr>
          <w:rFonts w:ascii="Arial Narrow" w:hAnsi="Arial Narrow"/>
        </w:rPr>
        <w:t>QUE LO AVALA</w:t>
      </w:r>
      <w:r w:rsidR="0051026E">
        <w:rPr>
          <w:rFonts w:ascii="Arial Narrow" w:hAnsi="Arial Narrow"/>
        </w:rPr>
        <w:t xml:space="preserve"> (Si aplica)</w:t>
      </w:r>
      <w:r w:rsidRPr="00362A17">
        <w:rPr>
          <w:rFonts w:ascii="Arial Narrow" w:hAnsi="Arial Narrow"/>
        </w:rPr>
        <w:t>:</w:t>
      </w:r>
    </w:p>
    <w:p w14:paraId="67264CF5" w14:textId="77777777" w:rsidR="00DA5141" w:rsidRDefault="00DA5141" w:rsidP="005D5007">
      <w:pPr>
        <w:numPr>
          <w:ilvl w:val="0"/>
          <w:numId w:val="1"/>
        </w:numPr>
        <w:rPr>
          <w:rFonts w:ascii="Arial Narrow" w:hAnsi="Arial Narrow" w:cs="Arial"/>
        </w:rPr>
      </w:pPr>
      <w:r w:rsidRPr="00362A17">
        <w:rPr>
          <w:rFonts w:ascii="Arial Narrow" w:hAnsi="Arial Narrow"/>
        </w:rPr>
        <w:t>OTROS GRUPOS</w:t>
      </w:r>
      <w:r w:rsidR="0051026E">
        <w:rPr>
          <w:rFonts w:ascii="Arial Narrow" w:hAnsi="Arial Narrow"/>
        </w:rPr>
        <w:t xml:space="preserve"> O EMPRESAS</w:t>
      </w:r>
      <w:r w:rsidRPr="00362A17">
        <w:rPr>
          <w:rFonts w:ascii="Arial Narrow" w:hAnsi="Arial Narrow"/>
        </w:rPr>
        <w:t>:</w:t>
      </w:r>
      <w:r w:rsidR="00FA47EE" w:rsidRPr="00362A17">
        <w:rPr>
          <w:rFonts w:ascii="Arial Narrow" w:hAnsi="Arial Narrow"/>
        </w:rPr>
        <w:t xml:space="preserve"> </w:t>
      </w:r>
    </w:p>
    <w:p w14:paraId="43634E69" w14:textId="23616E52" w:rsidR="0051026E" w:rsidRPr="005003E5" w:rsidRDefault="0051026E" w:rsidP="005003E5">
      <w:pPr>
        <w:pStyle w:val="Prrafodelista"/>
        <w:numPr>
          <w:ilvl w:val="0"/>
          <w:numId w:val="1"/>
        </w:numPr>
        <w:rPr>
          <w:rFonts w:ascii="Arial Narrow" w:hAnsi="Arial Narrow" w:cs="Arial"/>
        </w:rPr>
      </w:pPr>
      <w:r w:rsidRPr="005003E5">
        <w:rPr>
          <w:rFonts w:ascii="Arial Narrow" w:hAnsi="Arial Narrow" w:cs="Arial"/>
        </w:rPr>
        <w:t>PALABRAS CLAVE (al menos 5):</w:t>
      </w:r>
      <w:r w:rsidR="005003E5" w:rsidRPr="005003E5">
        <w:rPr>
          <w:rFonts w:ascii="Arial Narrow" w:hAnsi="Arial Narrow" w:cs="Arial"/>
        </w:rPr>
        <w:t xml:space="preserve"> </w:t>
      </w:r>
      <w:r w:rsidRPr="005003E5">
        <w:rPr>
          <w:rFonts w:ascii="Arial Narrow" w:hAnsi="Arial Narrow" w:cs="Arial"/>
        </w:rPr>
        <w:t xml:space="preserve"> </w:t>
      </w:r>
      <w:r w:rsidR="005003E5" w:rsidRPr="005003E5">
        <w:rPr>
          <w:rFonts w:ascii="Arial Narrow" w:hAnsi="Arial Narrow" w:cs="Arial"/>
        </w:rPr>
        <w:t>Clasificación, Imágenes, Satelitales, Aprendizaje, Profundo, Deep, Learning</w:t>
      </w:r>
    </w:p>
    <w:p w14:paraId="53C3F234" w14:textId="2EAB4AD6" w:rsidR="00DA5141" w:rsidRPr="00362A17" w:rsidRDefault="008222A7" w:rsidP="005D5007">
      <w:pPr>
        <w:numPr>
          <w:ilvl w:val="0"/>
          <w:numId w:val="1"/>
        </w:numPr>
        <w:rPr>
          <w:rFonts w:ascii="Arial Narrow" w:hAnsi="Arial Narrow" w:cs="Arial"/>
        </w:rPr>
      </w:pPr>
      <w:r>
        <w:rPr>
          <w:rFonts w:ascii="Arial Narrow" w:hAnsi="Arial Narrow"/>
        </w:rPr>
        <w:t>O</w:t>
      </w:r>
      <w:r w:rsidR="00B508A2">
        <w:rPr>
          <w:rFonts w:ascii="Arial Narrow" w:hAnsi="Arial Narrow"/>
        </w:rPr>
        <w:t>DS</w:t>
      </w:r>
      <w:r>
        <w:rPr>
          <w:rFonts w:ascii="Arial Narrow" w:hAnsi="Arial Narrow"/>
        </w:rPr>
        <w:t xml:space="preserve"> </w:t>
      </w:r>
      <w:r w:rsidR="0051026E">
        <w:rPr>
          <w:rFonts w:ascii="Arial Narrow" w:hAnsi="Arial Narrow"/>
        </w:rPr>
        <w:t>QUE APLICA EL PROYECTO</w:t>
      </w:r>
      <w:r w:rsidR="008511D8">
        <w:rPr>
          <w:rFonts w:ascii="Arial Narrow" w:hAnsi="Arial Narrow"/>
        </w:rPr>
        <w:t xml:space="preserve"> (Agenda 2030</w:t>
      </w:r>
      <w:r w:rsidR="0089159D">
        <w:rPr>
          <w:rFonts w:ascii="Arial Narrow" w:hAnsi="Arial Narrow"/>
        </w:rPr>
        <w:t>)</w:t>
      </w:r>
      <w:r w:rsidR="00DA5141" w:rsidRPr="00362A17">
        <w:rPr>
          <w:rFonts w:ascii="Arial Narrow" w:hAnsi="Arial Narrow"/>
        </w:rPr>
        <w:t>:</w:t>
      </w:r>
      <w:r w:rsidR="00FA47EE" w:rsidRPr="00362A17">
        <w:rPr>
          <w:rFonts w:ascii="Arial Narrow" w:hAnsi="Arial Narrow"/>
        </w:rPr>
        <w:t xml:space="preserve"> </w:t>
      </w:r>
      <w:r w:rsidR="008A3861" w:rsidRPr="008A3861">
        <w:rPr>
          <w:rFonts w:ascii="Arial Narrow" w:hAnsi="Arial Narrow"/>
        </w:rPr>
        <w:t>11</w:t>
      </w:r>
      <w:r w:rsidR="008A3861">
        <w:rPr>
          <w:rFonts w:ascii="Arial Narrow" w:hAnsi="Arial Narrow"/>
        </w:rPr>
        <w:t xml:space="preserve"> -</w:t>
      </w:r>
      <w:r w:rsidR="008A3861" w:rsidRPr="008A3861">
        <w:rPr>
          <w:rFonts w:ascii="Arial Narrow" w:hAnsi="Arial Narrow"/>
        </w:rPr>
        <w:t xml:space="preserve"> Ciudades y Comunidades Sostenibles</w:t>
      </w:r>
    </w:p>
    <w:p w14:paraId="1F2F897D" w14:textId="7359A7BF" w:rsidR="00DA5141" w:rsidRPr="00362A17" w:rsidRDefault="00DA5141" w:rsidP="005D5007">
      <w:pPr>
        <w:numPr>
          <w:ilvl w:val="0"/>
          <w:numId w:val="1"/>
        </w:numPr>
        <w:rPr>
          <w:rFonts w:ascii="Arial Narrow" w:hAnsi="Arial Narrow"/>
        </w:rPr>
      </w:pPr>
      <w:r w:rsidRPr="00362A17">
        <w:rPr>
          <w:rFonts w:ascii="Arial Narrow" w:hAnsi="Arial Narrow"/>
        </w:rPr>
        <w:t>FECHA DE INICIO</w:t>
      </w:r>
      <w:r w:rsidR="00776CFC">
        <w:rPr>
          <w:rFonts w:ascii="Arial Narrow" w:hAnsi="Arial Narrow"/>
        </w:rPr>
        <w:t xml:space="preserve"> (Desarrollo del proyecto):</w:t>
      </w:r>
      <w:r w:rsidR="00AA05DC">
        <w:rPr>
          <w:rFonts w:ascii="Arial Narrow" w:hAnsi="Arial Narrow"/>
        </w:rPr>
        <w:t xml:space="preserve"> </w:t>
      </w:r>
      <w:sdt>
        <w:sdtPr>
          <w:rPr>
            <w:rFonts w:ascii="Arial Narrow" w:hAnsi="Arial Narrow"/>
          </w:rPr>
          <w:id w:val="1245757605"/>
          <w:lock w:val="sdtLocked"/>
          <w:placeholder>
            <w:docPart w:val="1F6E713581CC4167A4125B9C2A64527E"/>
          </w:placeholder>
          <w:date w:fullDate="2024-01-28T00:00:00Z">
            <w:dateFormat w:val="d/MM/yyyy"/>
            <w:lid w:val="es-CO"/>
            <w:storeMappedDataAs w:val="dateTime"/>
            <w:calendar w:val="gregorian"/>
          </w:date>
        </w:sdtPr>
        <w:sdtContent>
          <w:r w:rsidR="005003E5">
            <w:rPr>
              <w:rFonts w:ascii="Arial Narrow" w:hAnsi="Arial Narrow"/>
              <w:lang w:val="es-CO"/>
            </w:rPr>
            <w:t>28/01/2024</w:t>
          </w:r>
        </w:sdtContent>
      </w:sdt>
    </w:p>
    <w:p w14:paraId="1C6E7C5F" w14:textId="6307D141" w:rsidR="005003E5" w:rsidRDefault="00BF5D95" w:rsidP="005003E5">
      <w:pPr>
        <w:numPr>
          <w:ilvl w:val="0"/>
          <w:numId w:val="1"/>
        </w:numPr>
        <w:rPr>
          <w:rFonts w:ascii="Arial Narrow" w:hAnsi="Arial Narrow"/>
        </w:rPr>
      </w:pPr>
      <w:r w:rsidRPr="00362A17">
        <w:rPr>
          <w:rFonts w:ascii="Arial Narrow" w:hAnsi="Arial Narrow"/>
        </w:rPr>
        <w:t xml:space="preserve">RESUMEN (máximo </w:t>
      </w:r>
      <w:r w:rsidR="00DB69B3">
        <w:rPr>
          <w:rFonts w:ascii="Arial Narrow" w:hAnsi="Arial Narrow"/>
        </w:rPr>
        <w:t>400 palabras</w:t>
      </w:r>
      <w:r w:rsidRPr="00362A17">
        <w:rPr>
          <w:rFonts w:ascii="Arial Narrow" w:hAnsi="Arial Narrow"/>
        </w:rPr>
        <w:t>).</w:t>
      </w:r>
    </w:p>
    <w:p w14:paraId="31CEC8D9" w14:textId="77777777" w:rsidR="005003E5" w:rsidRDefault="005003E5" w:rsidP="005003E5">
      <w:pPr>
        <w:ind w:left="360"/>
        <w:jc w:val="both"/>
        <w:rPr>
          <w:rFonts w:ascii="Calibri" w:eastAsia="Calibri" w:hAnsi="Calibri" w:cs="Calibri"/>
        </w:rPr>
      </w:pPr>
    </w:p>
    <w:p w14:paraId="1AE02F23" w14:textId="266F5E86" w:rsidR="00F46A8B" w:rsidRPr="008A3861" w:rsidRDefault="005003E5" w:rsidP="008A3861">
      <w:pPr>
        <w:ind w:left="360"/>
        <w:jc w:val="both"/>
        <w:rPr>
          <w:rFonts w:ascii="Arial Narrow" w:eastAsia="Calibri" w:hAnsi="Arial Narrow" w:cs="Calibri"/>
          <w:b/>
        </w:rPr>
      </w:pPr>
      <w:r w:rsidRPr="008A3861">
        <w:rPr>
          <w:rFonts w:ascii="Arial Narrow" w:eastAsia="Calibri" w:hAnsi="Arial Narrow" w:cs="Calibri"/>
        </w:rPr>
        <w:t>Este trabajo de grado se centra en el planteamiento de un proyecto que se enfoca en el fenómeno global del rápido crecimiento urbano, donde la expansión de las ciudades surge de manera acelerada y con ella la necesidad e importancia de tener zonas verdes y espacios recreativos dentro de ellas. La falta de información precisa sobre la ubicación y extensión de estos espacios ha llevado a deficiencias en la planificación urbana; en respuesta a esta problemática, se propone la implementación de un modelo automático basado en Redes Neuronales Convolucionales (CNN) para la detección y clasificación de parques y canchas deportivas en imágenes satelitales urbanas. El objetivo fundamental es estimar la cantidad de áreas recreativas en diferentes zonas urbanas, proporcionando datos cruciales para respaldar políticas públicas de expansión y mejorar la calidad de vida en entornos urbanos. Con el fin de llevar a cabo este propósito, inicialmente se planteó el diseño y entrenamiento de un modelo de CNN que clasifica y cuenta estas áreas y espacios recreativos, para posteriormente evaluar y comparar la efectividad del modelo propuesto con modelos de clasificación. Los resultados esperados abarcan la exitosa implementación del modelo en un repositorio público, la creación de una documentación detallada del proceso, y el desarrollo de scripts que faciliten la replicabilidad del enfoque propuesto y de manera propositiva, la creación de una herramienta interactiva que facilite la implementación del modelo y los resultados obtenidos.</w:t>
      </w:r>
    </w:p>
    <w:sectPr w:rsidR="00F46A8B" w:rsidRPr="008A3861" w:rsidSect="009C7FE7">
      <w:headerReference w:type="default" r:id="rId11"/>
      <w:footnotePr>
        <w:pos w:val="beneathText"/>
      </w:footnotePr>
      <w:pgSz w:w="12242" w:h="15842" w:code="1"/>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1614F" w14:textId="77777777" w:rsidR="006A6E5F" w:rsidRDefault="006A6E5F" w:rsidP="008222A7">
      <w:r>
        <w:separator/>
      </w:r>
    </w:p>
  </w:endnote>
  <w:endnote w:type="continuationSeparator" w:id="0">
    <w:p w14:paraId="7B573F8B" w14:textId="77777777" w:rsidR="006A6E5F" w:rsidRDefault="006A6E5F" w:rsidP="0082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lbany AMT">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Lucidasans">
    <w:charset w:val="00"/>
    <w:family w:val="auto"/>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51646" w14:textId="77777777" w:rsidR="006A6E5F" w:rsidRDefault="006A6E5F" w:rsidP="008222A7">
      <w:r>
        <w:separator/>
      </w:r>
    </w:p>
  </w:footnote>
  <w:footnote w:type="continuationSeparator" w:id="0">
    <w:p w14:paraId="02097AA1" w14:textId="77777777" w:rsidR="006A6E5F" w:rsidRDefault="006A6E5F" w:rsidP="00822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76A72" w14:textId="77777777" w:rsidR="008222A7" w:rsidRDefault="00F423D6">
    <w:pPr>
      <w:pStyle w:val="Encabezado"/>
    </w:pPr>
    <w:r>
      <w:rPr>
        <w:noProof/>
      </w:rPr>
      <w:drawing>
        <wp:anchor distT="0" distB="0" distL="114300" distR="114300" simplePos="0" relativeHeight="251657728" behindDoc="0" locked="0" layoutInCell="1" allowOverlap="1" wp14:anchorId="1B189313" wp14:editId="602336C4">
          <wp:simplePos x="0" y="0"/>
          <wp:positionH relativeFrom="margin">
            <wp:posOffset>-883920</wp:posOffset>
          </wp:positionH>
          <wp:positionV relativeFrom="margin">
            <wp:posOffset>-693420</wp:posOffset>
          </wp:positionV>
          <wp:extent cx="1257300" cy="590550"/>
          <wp:effectExtent l="0" t="0" r="0" b="0"/>
          <wp:wrapSquare wrapText="bothSides"/>
          <wp:docPr id="1" name="image1.png" descr="https://www.javerianacali.edu.co/sites/ujc/files/logojaveri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www.javerianacali.edu.co/sites/ujc/files/logojaveria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F75C2"/>
    <w:multiLevelType w:val="hybridMultilevel"/>
    <w:tmpl w:val="BC7689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4AC3F71"/>
    <w:multiLevelType w:val="hybridMultilevel"/>
    <w:tmpl w:val="6EFC5A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78638125">
    <w:abstractNumId w:val="0"/>
  </w:num>
  <w:num w:numId="2" w16cid:durableId="82813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5"/>
    <w:rsid w:val="00032508"/>
    <w:rsid w:val="00093D22"/>
    <w:rsid w:val="00140FED"/>
    <w:rsid w:val="001D6204"/>
    <w:rsid w:val="00202958"/>
    <w:rsid w:val="00282141"/>
    <w:rsid w:val="002848AE"/>
    <w:rsid w:val="002D7862"/>
    <w:rsid w:val="002F490A"/>
    <w:rsid w:val="00362A17"/>
    <w:rsid w:val="003C23FA"/>
    <w:rsid w:val="003E72F5"/>
    <w:rsid w:val="003F339E"/>
    <w:rsid w:val="004B221D"/>
    <w:rsid w:val="005003E5"/>
    <w:rsid w:val="0051026E"/>
    <w:rsid w:val="00514B62"/>
    <w:rsid w:val="005653C4"/>
    <w:rsid w:val="00587D96"/>
    <w:rsid w:val="00595EE5"/>
    <w:rsid w:val="005C6F64"/>
    <w:rsid w:val="005D5007"/>
    <w:rsid w:val="005E17B0"/>
    <w:rsid w:val="005F57A2"/>
    <w:rsid w:val="00634E4C"/>
    <w:rsid w:val="00647673"/>
    <w:rsid w:val="006A6E5F"/>
    <w:rsid w:val="00741C4E"/>
    <w:rsid w:val="00776CFC"/>
    <w:rsid w:val="00781AB7"/>
    <w:rsid w:val="007D7980"/>
    <w:rsid w:val="007F206E"/>
    <w:rsid w:val="007F79F8"/>
    <w:rsid w:val="008222A7"/>
    <w:rsid w:val="008452EC"/>
    <w:rsid w:val="008511D8"/>
    <w:rsid w:val="0089159D"/>
    <w:rsid w:val="008A3861"/>
    <w:rsid w:val="009105B7"/>
    <w:rsid w:val="00984925"/>
    <w:rsid w:val="009C7FE7"/>
    <w:rsid w:val="00A237EE"/>
    <w:rsid w:val="00A321D2"/>
    <w:rsid w:val="00A6107A"/>
    <w:rsid w:val="00AA05DC"/>
    <w:rsid w:val="00B306FD"/>
    <w:rsid w:val="00B508A2"/>
    <w:rsid w:val="00B52AA9"/>
    <w:rsid w:val="00B979E6"/>
    <w:rsid w:val="00BA432A"/>
    <w:rsid w:val="00BC7F1C"/>
    <w:rsid w:val="00BF5D95"/>
    <w:rsid w:val="00C530C9"/>
    <w:rsid w:val="00C82450"/>
    <w:rsid w:val="00CD3F40"/>
    <w:rsid w:val="00CD4229"/>
    <w:rsid w:val="00D60FDE"/>
    <w:rsid w:val="00DA5141"/>
    <w:rsid w:val="00DB69B3"/>
    <w:rsid w:val="00DD4162"/>
    <w:rsid w:val="00E02716"/>
    <w:rsid w:val="00EC4126"/>
    <w:rsid w:val="00ED6AF0"/>
    <w:rsid w:val="00F423D6"/>
    <w:rsid w:val="00F46A8B"/>
    <w:rsid w:val="00FA47EE"/>
    <w:rsid w:val="00FC3D8A"/>
    <w:rsid w:val="00FD261E"/>
    <w:rsid w:val="00FF1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50DD9"/>
  <w15:chartTrackingRefBased/>
  <w15:docId w15:val="{ECADDE44-4B47-4BEF-8F31-99193ED5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NumberingSymbols">
    <w:name w:val="Numbering Symbols"/>
  </w:style>
  <w:style w:type="paragraph" w:customStyle="1" w:styleId="Heading">
    <w:name w:val="Heading"/>
    <w:basedOn w:val="Normal"/>
    <w:next w:val="Textoindependiente"/>
    <w:pPr>
      <w:keepNext/>
      <w:spacing w:before="240" w:after="120"/>
    </w:pPr>
    <w:rPr>
      <w:rFonts w:ascii="Albany AMT" w:eastAsia="Arial" w:hAnsi="Albany AMT" w:cs="Lucidasans"/>
      <w:sz w:val="28"/>
      <w:szCs w:val="28"/>
    </w:rPr>
  </w:style>
  <w:style w:type="paragraph" w:styleId="Textoindependiente">
    <w:name w:val="Body Text"/>
    <w:basedOn w:val="Normal"/>
    <w:pPr>
      <w:spacing w:after="120"/>
    </w:pPr>
  </w:style>
  <w:style w:type="paragraph" w:styleId="Lista">
    <w:name w:val="List"/>
    <w:basedOn w:val="Textoindependiente"/>
    <w:rPr>
      <w:rFonts w:cs="Lucidasans"/>
    </w:rPr>
  </w:style>
  <w:style w:type="paragraph" w:customStyle="1" w:styleId="Descripcin1">
    <w:name w:val="Descripción1"/>
    <w:basedOn w:val="Normal"/>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Encabezado">
    <w:name w:val="header"/>
    <w:basedOn w:val="Normal"/>
    <w:link w:val="EncabezadoCar"/>
    <w:rsid w:val="008222A7"/>
    <w:pPr>
      <w:tabs>
        <w:tab w:val="center" w:pos="4419"/>
        <w:tab w:val="right" w:pos="8838"/>
      </w:tabs>
    </w:pPr>
  </w:style>
  <w:style w:type="character" w:customStyle="1" w:styleId="EncabezadoCar">
    <w:name w:val="Encabezado Car"/>
    <w:link w:val="Encabezado"/>
    <w:rsid w:val="008222A7"/>
    <w:rPr>
      <w:sz w:val="24"/>
      <w:szCs w:val="24"/>
      <w:lang w:val="es-ES_tradnl" w:eastAsia="ar-SA"/>
    </w:rPr>
  </w:style>
  <w:style w:type="paragraph" w:styleId="Piedepgina">
    <w:name w:val="footer"/>
    <w:basedOn w:val="Normal"/>
    <w:link w:val="PiedepginaCar"/>
    <w:rsid w:val="008222A7"/>
    <w:pPr>
      <w:tabs>
        <w:tab w:val="center" w:pos="4419"/>
        <w:tab w:val="right" w:pos="8838"/>
      </w:tabs>
    </w:pPr>
  </w:style>
  <w:style w:type="character" w:customStyle="1" w:styleId="PiedepginaCar">
    <w:name w:val="Pie de página Car"/>
    <w:link w:val="Piedepgina"/>
    <w:rsid w:val="008222A7"/>
    <w:rPr>
      <w:sz w:val="24"/>
      <w:szCs w:val="24"/>
      <w:lang w:val="es-ES_tradnl" w:eastAsia="ar-SA"/>
    </w:rPr>
  </w:style>
  <w:style w:type="character" w:styleId="Textodelmarcadordeposicin">
    <w:name w:val="Placeholder Text"/>
    <w:basedOn w:val="Fuentedeprrafopredeter"/>
    <w:uiPriority w:val="99"/>
    <w:semiHidden/>
    <w:rsid w:val="007F79F8"/>
    <w:rPr>
      <w:color w:val="808080"/>
    </w:rPr>
  </w:style>
  <w:style w:type="paragraph" w:styleId="Prrafodelista">
    <w:name w:val="List Paragraph"/>
    <w:basedOn w:val="Normal"/>
    <w:uiPriority w:val="34"/>
    <w:qFormat/>
    <w:rsid w:val="00500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Downloads\Ficha%20Resumen%20Trabajo%20de%20Grado%20Maestr&#237;as_%20Versi&#243;n%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AE8650C781E4BD0AF528D56CB707227"/>
        <w:category>
          <w:name w:val="General"/>
          <w:gallery w:val="placeholder"/>
        </w:category>
        <w:types>
          <w:type w:val="bbPlcHdr"/>
        </w:types>
        <w:behaviors>
          <w:behavior w:val="content"/>
        </w:behaviors>
        <w:guid w:val="{9CB2C92B-001E-4F25-BC9D-A7A03BA524D1}"/>
      </w:docPartPr>
      <w:docPartBody>
        <w:p w:rsidR="002B70EB" w:rsidRDefault="00000000">
          <w:pPr>
            <w:pStyle w:val="4AE8650C781E4BD0AF528D56CB707227"/>
          </w:pPr>
          <w:r>
            <w:rPr>
              <w:rStyle w:val="Textodelmarcadordeposicin"/>
            </w:rPr>
            <w:t>Programa Académico</w:t>
          </w:r>
        </w:p>
      </w:docPartBody>
    </w:docPart>
    <w:docPart>
      <w:docPartPr>
        <w:name w:val="AFCB4CDB150847B6ABDEF520082629A2"/>
        <w:category>
          <w:name w:val="General"/>
          <w:gallery w:val="placeholder"/>
        </w:category>
        <w:types>
          <w:type w:val="bbPlcHdr"/>
        </w:types>
        <w:behaviors>
          <w:behavior w:val="content"/>
        </w:behaviors>
        <w:guid w:val="{B61F36C9-C30E-4B8E-8E0C-06F752DBD77B}"/>
      </w:docPartPr>
      <w:docPartBody>
        <w:p w:rsidR="002B70EB" w:rsidRDefault="00000000">
          <w:pPr>
            <w:pStyle w:val="AFCB4CDB150847B6ABDEF520082629A2"/>
          </w:pPr>
          <w:r w:rsidRPr="00990A35">
            <w:rPr>
              <w:rStyle w:val="Textodelmarcadordeposicin"/>
            </w:rPr>
            <w:t>Haga clic o pulse aquí para escribir texto.</w:t>
          </w:r>
        </w:p>
      </w:docPartBody>
    </w:docPart>
    <w:docPart>
      <w:docPartPr>
        <w:name w:val="B51FFBB5645447D0ACF2B80FDFE219D3"/>
        <w:category>
          <w:name w:val="General"/>
          <w:gallery w:val="placeholder"/>
        </w:category>
        <w:types>
          <w:type w:val="bbPlcHdr"/>
        </w:types>
        <w:behaviors>
          <w:behavior w:val="content"/>
        </w:behaviors>
        <w:guid w:val="{F4DFA687-E3B7-41A9-8591-3FC601341250}"/>
      </w:docPartPr>
      <w:docPartBody>
        <w:p w:rsidR="002B70EB" w:rsidRDefault="00000000">
          <w:pPr>
            <w:pStyle w:val="B51FFBB5645447D0ACF2B80FDFE219D3"/>
          </w:pPr>
          <w:r>
            <w:rPr>
              <w:rStyle w:val="Textodelmarcadordeposicin"/>
            </w:rPr>
            <w:t>Elija el Énfasis</w:t>
          </w:r>
        </w:p>
      </w:docPartBody>
    </w:docPart>
    <w:docPart>
      <w:docPartPr>
        <w:name w:val="60C2D64CA30B4F039300FD3BEB31B092"/>
        <w:category>
          <w:name w:val="General"/>
          <w:gallery w:val="placeholder"/>
        </w:category>
        <w:types>
          <w:type w:val="bbPlcHdr"/>
        </w:types>
        <w:behaviors>
          <w:behavior w:val="content"/>
        </w:behaviors>
        <w:guid w:val="{4AED80E2-0D3D-40A9-8FCF-3BAF5A29EE2C}"/>
      </w:docPartPr>
      <w:docPartBody>
        <w:p w:rsidR="002B70EB" w:rsidRDefault="00000000">
          <w:pPr>
            <w:pStyle w:val="60C2D64CA30B4F039300FD3BEB31B092"/>
          </w:pPr>
          <w:r w:rsidRPr="00EB64DD">
            <w:rPr>
              <w:rStyle w:val="Textodelmarcadordeposicin"/>
            </w:rPr>
            <w:t xml:space="preserve">Elija un </w:t>
          </w:r>
          <w:r>
            <w:rPr>
              <w:rStyle w:val="Textodelmarcadordeposicin"/>
            </w:rPr>
            <w:t>Tipo de proyecto</w:t>
          </w:r>
          <w:r w:rsidRPr="00EB64DD">
            <w:rPr>
              <w:rStyle w:val="Textodelmarcadordeposicin"/>
            </w:rPr>
            <w:t>.</w:t>
          </w:r>
        </w:p>
      </w:docPartBody>
    </w:docPart>
    <w:docPart>
      <w:docPartPr>
        <w:name w:val="A4EC1358E4014B45B9B76F2D12E7041F"/>
        <w:category>
          <w:name w:val="General"/>
          <w:gallery w:val="placeholder"/>
        </w:category>
        <w:types>
          <w:type w:val="bbPlcHdr"/>
        </w:types>
        <w:behaviors>
          <w:behavior w:val="content"/>
        </w:behaviors>
        <w:guid w:val="{AFC3868A-0EBC-4B9B-8606-697034329282}"/>
      </w:docPartPr>
      <w:docPartBody>
        <w:p w:rsidR="002B70EB" w:rsidRDefault="00000000">
          <w:pPr>
            <w:pStyle w:val="A4EC1358E4014B45B9B76F2D12E7041F"/>
          </w:pPr>
          <w:r>
            <w:rPr>
              <w:rStyle w:val="Textodelmarcadordeposicin"/>
            </w:rPr>
            <w:t>Elija el tipo de vinculación</w:t>
          </w:r>
        </w:p>
      </w:docPartBody>
    </w:docPart>
    <w:docPart>
      <w:docPartPr>
        <w:name w:val="1F6E713581CC4167A4125B9C2A64527E"/>
        <w:category>
          <w:name w:val="General"/>
          <w:gallery w:val="placeholder"/>
        </w:category>
        <w:types>
          <w:type w:val="bbPlcHdr"/>
        </w:types>
        <w:behaviors>
          <w:behavior w:val="content"/>
        </w:behaviors>
        <w:guid w:val="{9C8AA8CE-9171-46EC-9057-8C97B83BD5CF}"/>
      </w:docPartPr>
      <w:docPartBody>
        <w:p w:rsidR="002B70EB" w:rsidRDefault="00000000">
          <w:pPr>
            <w:pStyle w:val="1F6E713581CC4167A4125B9C2A64527E"/>
          </w:pPr>
          <w:r w:rsidRPr="00781AB7">
            <w:rPr>
              <w:rStyle w:val="Textodelmarcadordeposicin"/>
              <w:u w:val="single"/>
            </w:rPr>
            <w:t>DD/MM/AAA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lbany AMT">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Lucidasans">
    <w:charset w:val="00"/>
    <w:family w:val="auto"/>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7F"/>
    <w:rsid w:val="002B70EB"/>
    <w:rsid w:val="003D557F"/>
    <w:rsid w:val="004B221D"/>
    <w:rsid w:val="00793B6F"/>
    <w:rsid w:val="00FD26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AE8650C781E4BD0AF528D56CB707227">
    <w:name w:val="4AE8650C781E4BD0AF528D56CB707227"/>
  </w:style>
  <w:style w:type="paragraph" w:customStyle="1" w:styleId="AFCB4CDB150847B6ABDEF520082629A2">
    <w:name w:val="AFCB4CDB150847B6ABDEF520082629A2"/>
  </w:style>
  <w:style w:type="paragraph" w:customStyle="1" w:styleId="B51FFBB5645447D0ACF2B80FDFE219D3">
    <w:name w:val="B51FFBB5645447D0ACF2B80FDFE219D3"/>
  </w:style>
  <w:style w:type="paragraph" w:customStyle="1" w:styleId="60C2D64CA30B4F039300FD3BEB31B092">
    <w:name w:val="60C2D64CA30B4F039300FD3BEB31B092"/>
  </w:style>
  <w:style w:type="paragraph" w:customStyle="1" w:styleId="A4EC1358E4014B45B9B76F2D12E7041F">
    <w:name w:val="A4EC1358E4014B45B9B76F2D12E7041F"/>
  </w:style>
  <w:style w:type="paragraph" w:customStyle="1" w:styleId="1F6E713581CC4167A4125B9C2A64527E">
    <w:name w:val="1F6E713581CC4167A4125B9C2A6452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3A523294EBDE94C8C8676CAE3B570B9" ma:contentTypeVersion="5" ma:contentTypeDescription="Create a new document." ma:contentTypeScope="" ma:versionID="161d6f4eb13c0b3828077c7449f565cb">
  <xsd:schema xmlns:xsd="http://www.w3.org/2001/XMLSchema" xmlns:xs="http://www.w3.org/2001/XMLSchema" xmlns:p="http://schemas.microsoft.com/office/2006/metadata/properties" xmlns:ns2="77a86784-e881-4d20-acf0-c1b563fbec06" xmlns:ns3="fd65f6cd-5f25-4427-a5b0-29d7b2a92720" targetNamespace="http://schemas.microsoft.com/office/2006/metadata/properties" ma:root="true" ma:fieldsID="103f80cdd36940d07cad9889dca82ca5" ns2:_="" ns3:_="">
    <xsd:import namespace="77a86784-e881-4d20-acf0-c1b563fbec06"/>
    <xsd:import namespace="fd65f6cd-5f25-4427-a5b0-29d7b2a9272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a86784-e881-4d20-acf0-c1b563fbe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65f6cd-5f25-4427-a5b0-29d7b2a9272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59D801-3E1B-4B53-B6A1-F2F24750AB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586C8E-C923-4A23-833A-9D94273C1CC9}">
  <ds:schemaRefs>
    <ds:schemaRef ds:uri="http://schemas.openxmlformats.org/officeDocument/2006/bibliography"/>
  </ds:schemaRefs>
</ds:datastoreItem>
</file>

<file path=customXml/itemProps3.xml><?xml version="1.0" encoding="utf-8"?>
<ds:datastoreItem xmlns:ds="http://schemas.openxmlformats.org/officeDocument/2006/customXml" ds:itemID="{63100785-BFB4-43C2-8664-363FA885F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a86784-e881-4d20-acf0-c1b563fbec06"/>
    <ds:schemaRef ds:uri="fd65f6cd-5f25-4427-a5b0-29d7b2a927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358FE1-94CA-431D-9B73-194982EE8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Ficha Resumen Trabajo de Grado Maestrías_ Versión 2023.dotx</Template>
  <TotalTime>7</TotalTime>
  <Pages>1</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Ficha Resumen</vt:lpstr>
    </vt:vector>
  </TitlesOfParts>
  <Company>Maestría en Ingeniería. Pontificia Universidad Javeriana - Cali</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Resumen</dc:title>
  <dc:subject>Anteproyecto de Trabajo de Grado de Maestría</dc:subject>
  <dc:creator>Nicolás Castaño</dc:creator>
  <cp:keywords/>
  <cp:lastModifiedBy>Nicolas Castaño Cardona</cp:lastModifiedBy>
  <cp:revision>3</cp:revision>
  <cp:lastPrinted>2023-02-14T17:37:00Z</cp:lastPrinted>
  <dcterms:created xsi:type="dcterms:W3CDTF">2024-12-04T01:44:00Z</dcterms:created>
  <dcterms:modified xsi:type="dcterms:W3CDTF">2024-12-05T19:22:00Z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0x010100F3A523294EBDE94C8C8676CAE3B570B9</vt:lpwstr>
  </property>
</Properties>
</file>